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60081" w14:textId="2C9C4F21" w:rsidR="000665DD" w:rsidRDefault="000665DD" w:rsidP="000665DD">
      <w:pPr>
        <w:pStyle w:val="Heading1"/>
        <w:rPr>
          <w:lang w:val="en-US"/>
        </w:rPr>
      </w:pPr>
      <w:r>
        <w:t>Tên đề tài:</w:t>
      </w:r>
      <w:r>
        <w:rPr>
          <w:lang w:val="en-US"/>
        </w:rPr>
        <w:t xml:space="preserve"> </w:t>
      </w:r>
      <w:bookmarkStart w:id="0" w:name="_GoBack"/>
      <w:bookmarkEnd w:id="0"/>
    </w:p>
    <w:p w14:paraId="03947E62" w14:textId="72C11D76" w:rsidR="004329E2" w:rsidRPr="004329E2" w:rsidRDefault="004329E2" w:rsidP="004329E2">
      <w:pPr>
        <w:ind w:firstLine="720"/>
        <w:rPr>
          <w:b/>
          <w:bCs/>
          <w:lang w:val="en-US"/>
        </w:rPr>
      </w:pPr>
      <w:proofErr w:type="spellStart"/>
      <w:r w:rsidRPr="004329E2">
        <w:rPr>
          <w:b/>
          <w:bCs/>
          <w:lang w:val="en-US"/>
        </w:rPr>
        <w:t>Phần</w:t>
      </w:r>
      <w:proofErr w:type="spellEnd"/>
      <w:r w:rsidRPr="004329E2">
        <w:rPr>
          <w:b/>
          <w:bCs/>
          <w:lang w:val="en-US"/>
        </w:rPr>
        <w:t xml:space="preserve"> </w:t>
      </w:r>
      <w:proofErr w:type="spellStart"/>
      <w:r w:rsidRPr="004329E2">
        <w:rPr>
          <w:b/>
          <w:bCs/>
          <w:lang w:val="en-US"/>
        </w:rPr>
        <w:t>mềm</w:t>
      </w:r>
      <w:proofErr w:type="spellEnd"/>
      <w:r w:rsidRPr="004329E2">
        <w:rPr>
          <w:b/>
          <w:bCs/>
          <w:lang w:val="en-US"/>
        </w:rPr>
        <w:t xml:space="preserve"> </w:t>
      </w:r>
      <w:proofErr w:type="spellStart"/>
      <w:r w:rsidRPr="004329E2">
        <w:rPr>
          <w:b/>
          <w:bCs/>
          <w:lang w:val="en-US"/>
        </w:rPr>
        <w:t>quản</w:t>
      </w:r>
      <w:proofErr w:type="spellEnd"/>
      <w:r w:rsidRPr="004329E2">
        <w:rPr>
          <w:b/>
          <w:bCs/>
          <w:lang w:val="en-US"/>
        </w:rPr>
        <w:t xml:space="preserve"> </w:t>
      </w:r>
      <w:proofErr w:type="spellStart"/>
      <w:r w:rsidRPr="004329E2">
        <w:rPr>
          <w:b/>
          <w:bCs/>
          <w:lang w:val="en-US"/>
        </w:rPr>
        <w:t>lý</w:t>
      </w:r>
      <w:proofErr w:type="spellEnd"/>
      <w:r w:rsidRPr="004329E2">
        <w:rPr>
          <w:b/>
          <w:bCs/>
          <w:lang w:val="en-US"/>
        </w:rPr>
        <w:t xml:space="preserve"> </w:t>
      </w:r>
      <w:proofErr w:type="spellStart"/>
      <w:r w:rsidRPr="004329E2">
        <w:rPr>
          <w:b/>
          <w:bCs/>
          <w:lang w:val="en-US"/>
        </w:rPr>
        <w:t>thư</w:t>
      </w:r>
      <w:proofErr w:type="spellEnd"/>
      <w:r w:rsidRPr="004329E2">
        <w:rPr>
          <w:b/>
          <w:bCs/>
          <w:lang w:val="en-US"/>
        </w:rPr>
        <w:t xml:space="preserve"> </w:t>
      </w:r>
      <w:proofErr w:type="spellStart"/>
      <w:r w:rsidRPr="004329E2">
        <w:rPr>
          <w:b/>
          <w:bCs/>
          <w:lang w:val="en-US"/>
        </w:rPr>
        <w:t>viện</w:t>
      </w:r>
      <w:proofErr w:type="spellEnd"/>
    </w:p>
    <w:p w14:paraId="4ECE2D0E" w14:textId="759429FB" w:rsidR="000665DD" w:rsidRDefault="000665DD" w:rsidP="000665DD">
      <w:pPr>
        <w:pStyle w:val="Heading1"/>
      </w:pPr>
      <w:r>
        <w:t>Môi trường phát triển ứng dụng:</w:t>
      </w:r>
    </w:p>
    <w:p w14:paraId="56A343E8" w14:textId="52903EE6" w:rsidR="000665DD" w:rsidRPr="00EF6299" w:rsidRDefault="004329E2" w:rsidP="00EF6299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W</w:t>
      </w:r>
      <w:r w:rsidRPr="004329E2">
        <w:rPr>
          <w:b/>
          <w:bCs/>
          <w:lang w:val="en-US"/>
        </w:rPr>
        <w:t>indows form application</w:t>
      </w:r>
    </w:p>
    <w:p w14:paraId="5071029B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5"/>
        <w:gridCol w:w="1176"/>
        <w:gridCol w:w="2722"/>
        <w:gridCol w:w="1562"/>
        <w:gridCol w:w="3253"/>
      </w:tblGrid>
      <w:tr w:rsidR="000665DD" w14:paraId="65B923F2" w14:textId="77777777" w:rsidTr="000665DD">
        <w:tc>
          <w:tcPr>
            <w:tcW w:w="763" w:type="dxa"/>
          </w:tcPr>
          <w:p w14:paraId="1A7DE0A8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6A205988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7617A1B3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03A3546E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2BEAB1F1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1A9D5D06" w14:textId="77777777" w:rsidTr="000665DD">
        <w:tc>
          <w:tcPr>
            <w:tcW w:w="763" w:type="dxa"/>
          </w:tcPr>
          <w:p w14:paraId="0AA4DA00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14BF8BB" w14:textId="6FEB411A" w:rsidR="000665DD" w:rsidRPr="00B37B56" w:rsidRDefault="00B37B5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18424042</w:t>
            </w:r>
          </w:p>
        </w:tc>
        <w:tc>
          <w:tcPr>
            <w:tcW w:w="2855" w:type="dxa"/>
          </w:tcPr>
          <w:p w14:paraId="0A9209C2" w14:textId="062F55DD" w:rsidR="000665DD" w:rsidRPr="00B37B56" w:rsidRDefault="00B37B56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Huỳnh</w:t>
            </w:r>
            <w:proofErr w:type="spellEnd"/>
            <w:r>
              <w:rPr>
                <w:lang w:val="en-US"/>
              </w:rPr>
              <w:t xml:space="preserve"> Quang Minh</w:t>
            </w:r>
          </w:p>
        </w:tc>
        <w:tc>
          <w:tcPr>
            <w:tcW w:w="1573" w:type="dxa"/>
          </w:tcPr>
          <w:p w14:paraId="1F8D19A4" w14:textId="54366DF4" w:rsidR="000665DD" w:rsidRPr="00B37B56" w:rsidRDefault="00B37B56" w:rsidP="000279E6">
            <w:pPr>
              <w:spacing w:before="120" w:after="120"/>
              <w:rPr>
                <w:lang w:val="en-US"/>
              </w:rPr>
            </w:pPr>
            <w:r w:rsidRPr="004329E2">
              <w:rPr>
                <w:lang w:val="en-US"/>
              </w:rPr>
              <w:t>0394647370</w:t>
            </w:r>
          </w:p>
        </w:tc>
        <w:tc>
          <w:tcPr>
            <w:tcW w:w="3287" w:type="dxa"/>
          </w:tcPr>
          <w:p w14:paraId="031D6AF8" w14:textId="5EB97F65" w:rsidR="000665DD" w:rsidRPr="00B37B56" w:rsidRDefault="00B37B5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Huynhtony08@gmail.com</w:t>
            </w:r>
          </w:p>
        </w:tc>
      </w:tr>
      <w:tr w:rsidR="000665DD" w14:paraId="2A1C085F" w14:textId="77777777" w:rsidTr="000665DD">
        <w:tc>
          <w:tcPr>
            <w:tcW w:w="763" w:type="dxa"/>
          </w:tcPr>
          <w:p w14:paraId="22067A1D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D87673A" w14:textId="53098AEA" w:rsidR="000665DD" w:rsidRPr="00B37B56" w:rsidRDefault="00B37B5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18424046</w:t>
            </w:r>
          </w:p>
        </w:tc>
        <w:tc>
          <w:tcPr>
            <w:tcW w:w="2855" w:type="dxa"/>
          </w:tcPr>
          <w:p w14:paraId="7E8FFADA" w14:textId="777FD17D" w:rsidR="000665DD" w:rsidRPr="00B37B56" w:rsidRDefault="00B37B5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1573" w:type="dxa"/>
          </w:tcPr>
          <w:p w14:paraId="749774DA" w14:textId="47E711F0" w:rsidR="000665DD" w:rsidRPr="004329E2" w:rsidRDefault="004329E2" w:rsidP="000279E6">
            <w:pPr>
              <w:spacing w:before="120" w:after="120"/>
              <w:rPr>
                <w:szCs w:val="24"/>
              </w:rPr>
            </w:pPr>
            <w:r w:rsidRPr="004329E2">
              <w:rPr>
                <w:lang w:val="en-US"/>
              </w:rPr>
              <w:t>0392357076</w:t>
            </w:r>
          </w:p>
        </w:tc>
        <w:tc>
          <w:tcPr>
            <w:tcW w:w="3287" w:type="dxa"/>
          </w:tcPr>
          <w:p w14:paraId="716AD28B" w14:textId="363A6FCF" w:rsidR="000665DD" w:rsidRPr="004329E2" w:rsidRDefault="00B37B56" w:rsidP="000279E6">
            <w:pPr>
              <w:spacing w:before="120" w:after="120"/>
            </w:pPr>
            <w:r w:rsidRPr="004329E2">
              <w:rPr>
                <w:lang w:val="en-US"/>
              </w:rPr>
              <w:t>flippy2016</w:t>
            </w:r>
            <w:r w:rsidRPr="004329E2">
              <w:rPr>
                <w:color w:val="444950"/>
                <w:sz w:val="20"/>
                <w:shd w:val="clear" w:color="auto" w:fill="F1F0F0"/>
              </w:rPr>
              <w:t>@</w:t>
            </w:r>
            <w:r w:rsidRPr="004329E2">
              <w:rPr>
                <w:lang w:val="en-US"/>
              </w:rPr>
              <w:t>gmail</w:t>
            </w:r>
            <w:r w:rsidRPr="004329E2">
              <w:rPr>
                <w:color w:val="444950"/>
                <w:sz w:val="20"/>
                <w:shd w:val="clear" w:color="auto" w:fill="F1F0F0"/>
              </w:rPr>
              <w:t>.</w:t>
            </w:r>
            <w:r w:rsidRPr="004329E2">
              <w:rPr>
                <w:lang w:val="en-US"/>
              </w:rPr>
              <w:t>com</w:t>
            </w:r>
          </w:p>
        </w:tc>
      </w:tr>
      <w:tr w:rsidR="000665DD" w14:paraId="3AC10C9B" w14:textId="77777777" w:rsidTr="000665DD">
        <w:tc>
          <w:tcPr>
            <w:tcW w:w="763" w:type="dxa"/>
          </w:tcPr>
          <w:p w14:paraId="1079F151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312B6ADF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69AFBA8F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15950014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1030C9F9" w14:textId="77777777" w:rsidR="000665DD" w:rsidRDefault="000665DD" w:rsidP="000279E6">
            <w:pPr>
              <w:spacing w:before="120" w:after="120"/>
            </w:pPr>
          </w:p>
        </w:tc>
      </w:tr>
    </w:tbl>
    <w:p w14:paraId="1B0D6429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6BC8482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D857A3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4ADFBF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1A86CA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55C28E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B9A7D5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0C72E6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44BD6F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C81DE3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D37340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9D4E6E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7AA583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D0760A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F14516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98452D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6B855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BE7E02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7B3DD" w14:textId="77777777" w:rsidR="00B51412" w:rsidRDefault="00B51412">
      <w:r>
        <w:separator/>
      </w:r>
    </w:p>
  </w:endnote>
  <w:endnote w:type="continuationSeparator" w:id="0">
    <w:p w14:paraId="408BF6BA" w14:textId="77777777" w:rsidR="00B51412" w:rsidRDefault="00B5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71581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D84AF77" wp14:editId="564C3914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F0A48B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9D49D" w14:textId="77777777" w:rsidR="00B51412" w:rsidRDefault="00B51412">
      <w:r>
        <w:separator/>
      </w:r>
    </w:p>
  </w:footnote>
  <w:footnote w:type="continuationSeparator" w:id="0">
    <w:p w14:paraId="28CE3459" w14:textId="77777777" w:rsidR="00B51412" w:rsidRDefault="00B51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EABD4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7CD7552" wp14:editId="301AB81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E950B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0C15E48A" wp14:editId="3EED37D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F62B144" w14:textId="77777777" w:rsidR="003701D7" w:rsidRDefault="003701D7" w:rsidP="003701D7">
    <w:pPr>
      <w:pStyle w:val="Title"/>
      <w:rPr>
        <w:lang w:val="en-US"/>
      </w:rPr>
    </w:pPr>
  </w:p>
  <w:p w14:paraId="683761F4" w14:textId="77777777" w:rsidR="003B1A2B" w:rsidRPr="003B1A2B" w:rsidRDefault="003B1A2B" w:rsidP="003B1A2B">
    <w:pPr>
      <w:rPr>
        <w:lang w:val="en-US"/>
      </w:rPr>
    </w:pPr>
  </w:p>
  <w:p w14:paraId="2FB5CF31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449B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29E2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37B56"/>
    <w:rsid w:val="00B51412"/>
    <w:rsid w:val="00B871C5"/>
    <w:rsid w:val="00BB5444"/>
    <w:rsid w:val="00BC046D"/>
    <w:rsid w:val="00BE4660"/>
    <w:rsid w:val="00C74D6D"/>
    <w:rsid w:val="00CA52C8"/>
    <w:rsid w:val="00D023A7"/>
    <w:rsid w:val="00D234F3"/>
    <w:rsid w:val="00DA2A6D"/>
    <w:rsid w:val="00DC363E"/>
    <w:rsid w:val="00E95D0C"/>
    <w:rsid w:val="00EF6299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81420"/>
  <w15:docId w15:val="{9FFFD9C4-188A-4F1B-9FE3-8C8E821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Quang Minh</cp:lastModifiedBy>
  <cp:revision>10</cp:revision>
  <cp:lastPrinted>2013-12-07T15:54:00Z</cp:lastPrinted>
  <dcterms:created xsi:type="dcterms:W3CDTF">2013-10-13T11:23:00Z</dcterms:created>
  <dcterms:modified xsi:type="dcterms:W3CDTF">2020-02-03T14:18:00Z</dcterms:modified>
</cp:coreProperties>
</file>