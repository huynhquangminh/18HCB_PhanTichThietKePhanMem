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D78BE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81DBD3B" w14:textId="77777777" w:rsidR="0037628A" w:rsidRDefault="0037628A" w:rsidP="0037628A">
      <w:pPr>
        <w:rPr>
          <w:lang w:val="en-US"/>
        </w:rPr>
      </w:pPr>
    </w:p>
    <w:p w14:paraId="07F160B8" w14:textId="77777777" w:rsidR="0037628A" w:rsidRPr="003548A8" w:rsidRDefault="0037628A" w:rsidP="0037628A">
      <w:pPr>
        <w:rPr>
          <w:lang w:val="en-US"/>
        </w:rPr>
      </w:pPr>
    </w:p>
    <w:p w14:paraId="521835FB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5DBAE70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7BFA067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D798594" w14:textId="128AEFD3" w:rsidR="0037628A" w:rsidRDefault="00FD06E2" w:rsidP="0037628A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 w:rsidR="008A1827">
        <w:rPr>
          <w:color w:val="0000FF"/>
          <w:lang w:val="en-US"/>
        </w:rPr>
        <w:t>Quản</w:t>
      </w:r>
      <w:proofErr w:type="spellEnd"/>
      <w:r w:rsidR="008A1827">
        <w:rPr>
          <w:color w:val="0000FF"/>
          <w:lang w:val="en-US"/>
        </w:rPr>
        <w:t xml:space="preserve"> </w:t>
      </w:r>
      <w:proofErr w:type="spellStart"/>
      <w:r w:rsidR="008A1827">
        <w:rPr>
          <w:color w:val="0000FF"/>
          <w:lang w:val="en-US"/>
        </w:rPr>
        <w:t>lý</w:t>
      </w:r>
      <w:proofErr w:type="spellEnd"/>
      <w:r w:rsidR="008A1827">
        <w:rPr>
          <w:color w:val="0000FF"/>
          <w:lang w:val="en-US"/>
        </w:rPr>
        <w:t xml:space="preserve"> </w:t>
      </w:r>
      <w:proofErr w:type="spellStart"/>
      <w:r w:rsidR="008A1827">
        <w:rPr>
          <w:color w:val="0000FF"/>
          <w:lang w:val="en-US"/>
        </w:rPr>
        <w:t>thư</w:t>
      </w:r>
      <w:proofErr w:type="spellEnd"/>
      <w:r w:rsidR="008A1827">
        <w:rPr>
          <w:color w:val="0000FF"/>
          <w:lang w:val="en-US"/>
        </w:rPr>
        <w:t xml:space="preserve"> </w:t>
      </w:r>
      <w:proofErr w:type="spellStart"/>
      <w:r w:rsidR="008A1827">
        <w:rPr>
          <w:color w:val="0000FF"/>
          <w:lang w:val="en-US"/>
        </w:rPr>
        <w:t>viện</w:t>
      </w:r>
      <w:proofErr w:type="spellEnd"/>
    </w:p>
    <w:p w14:paraId="6A0669C3" w14:textId="77777777" w:rsidR="0037628A" w:rsidRPr="007A1DE8" w:rsidRDefault="0037628A" w:rsidP="0037628A">
      <w:pPr>
        <w:rPr>
          <w:lang w:val="en-US"/>
        </w:rPr>
      </w:pPr>
    </w:p>
    <w:p w14:paraId="1314465E" w14:textId="760F3F90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A1827">
        <w:rPr>
          <w:rFonts w:ascii="Arial" w:hAnsi="Arial"/>
          <w:color w:val="0000FF"/>
          <w:sz w:val="34"/>
          <w:szCs w:val="30"/>
          <w:lang w:val="en-US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8A1827">
        <w:rPr>
          <w:rFonts w:ascii="Arial" w:hAnsi="Arial"/>
          <w:color w:val="0000FF"/>
          <w:sz w:val="34"/>
          <w:szCs w:val="30"/>
          <w:lang w:val="en-US"/>
        </w:rPr>
        <w:t>0</w:t>
      </w:r>
    </w:p>
    <w:p w14:paraId="0BDC468A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1C8ACD10" w14:textId="77777777" w:rsidR="0037628A" w:rsidRDefault="0037628A" w:rsidP="0037628A">
      <w:pPr>
        <w:rPr>
          <w:lang w:val="en-US"/>
        </w:rPr>
      </w:pPr>
    </w:p>
    <w:p w14:paraId="13E9A9BE" w14:textId="77777777" w:rsidR="0037628A" w:rsidRDefault="0037628A" w:rsidP="0037628A">
      <w:pPr>
        <w:rPr>
          <w:lang w:val="en-US"/>
        </w:rPr>
      </w:pPr>
    </w:p>
    <w:p w14:paraId="0621AA14" w14:textId="77777777" w:rsidR="0037628A" w:rsidRDefault="0037628A" w:rsidP="0037628A">
      <w:pPr>
        <w:rPr>
          <w:lang w:val="en-US"/>
        </w:rPr>
      </w:pPr>
    </w:p>
    <w:p w14:paraId="548682C1" w14:textId="77777777" w:rsidR="0037628A" w:rsidRDefault="0037628A" w:rsidP="0037628A">
      <w:pPr>
        <w:rPr>
          <w:lang w:val="en-US"/>
        </w:rPr>
      </w:pPr>
    </w:p>
    <w:p w14:paraId="4752F683" w14:textId="77777777" w:rsidR="0037628A" w:rsidRDefault="0037628A" w:rsidP="0037628A">
      <w:pPr>
        <w:rPr>
          <w:lang w:val="en-US"/>
        </w:rPr>
      </w:pPr>
    </w:p>
    <w:p w14:paraId="54C7D59B" w14:textId="77777777" w:rsidR="0037628A" w:rsidRDefault="0037628A" w:rsidP="0037628A">
      <w:pPr>
        <w:rPr>
          <w:lang w:val="en-US"/>
        </w:rPr>
      </w:pPr>
    </w:p>
    <w:p w14:paraId="115A893B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594F61D1" w14:textId="72842B21" w:rsidR="0037628A" w:rsidRPr="003548A8" w:rsidRDefault="008A1827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18424042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Huỳnh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Quang Minh</w:t>
      </w:r>
    </w:p>
    <w:p w14:paraId="55687068" w14:textId="0D07281C" w:rsidR="0037628A" w:rsidRPr="003548A8" w:rsidRDefault="008A1827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18424046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Phan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Thành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Nhân</w:t>
      </w:r>
      <w:proofErr w:type="spellEnd"/>
    </w:p>
    <w:p w14:paraId="22AD2BB0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6871B39C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305A918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45C1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E825A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B8AF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FF30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14:paraId="0C117A4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DE746" w14:textId="2B5F1E0B" w:rsidR="0037628A" w:rsidRPr="003548A8" w:rsidRDefault="00250217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10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02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E3AA0" w14:textId="0594E1A7" w:rsidR="0037628A" w:rsidRPr="003548A8" w:rsidRDefault="00250217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BEFEE" w14:textId="7374EF40" w:rsidR="0037628A" w:rsidRPr="0037628A" w:rsidRDefault="00250217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Tạo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mới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05534" w14:textId="375F65C7" w:rsidR="0037628A" w:rsidRPr="003548A8" w:rsidRDefault="00250217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Phan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Thành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Nhân</w:t>
            </w:r>
            <w:proofErr w:type="spellEnd"/>
          </w:p>
        </w:tc>
      </w:tr>
      <w:tr w:rsidR="007A1DE8" w:rsidRPr="007A1DE8" w14:paraId="02C61A7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C5C6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1526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4013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001E9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48C3FED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12FE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68184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366F4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909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30752F5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3603C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F9C2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5C959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A44FC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AA70F5A" w14:textId="77777777" w:rsidR="007A1DE8" w:rsidRDefault="007A1DE8">
      <w:pPr>
        <w:pStyle w:val="Title"/>
        <w:jc w:val="both"/>
        <w:rPr>
          <w:lang w:val="en-US"/>
        </w:rPr>
      </w:pPr>
    </w:p>
    <w:p w14:paraId="1604C03F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14:paraId="4F4FEE7A" w14:textId="77777777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487CA3FF" w14:textId="77777777" w:rsidR="00C161AA" w:rsidRDefault="00A97DF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0AC5A21" w14:textId="77777777" w:rsidR="00C161AA" w:rsidRDefault="00A97DF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F0AA4CB" w14:textId="77777777" w:rsidR="00C161AA" w:rsidRDefault="00A97DF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660BC83" w14:textId="77777777" w:rsidR="00C161AA" w:rsidRDefault="00A97DF0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82CD357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6AB4A438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2F0CDCAD" w14:textId="3BF5C46B" w:rsidR="00FD06E2" w:rsidRDefault="00FD06E2" w:rsidP="00FD06E2">
      <w:pPr>
        <w:pStyle w:val="Heading2"/>
      </w:pPr>
      <w:bookmarkStart w:id="2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37BA35B2" w14:textId="482EA25F" w:rsidR="00482374" w:rsidRPr="00482374" w:rsidRDefault="00482374" w:rsidP="00482374">
      <w:r>
        <w:rPr>
          <w:noProof/>
        </w:rPr>
        <w:drawing>
          <wp:inline distT="0" distB="0" distL="0" distR="0" wp14:anchorId="5928B199" wp14:editId="6A92AF2E">
            <wp:extent cx="51435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D476" w14:textId="77777777" w:rsidR="00FD06E2" w:rsidRDefault="00FD06E2" w:rsidP="00FD06E2">
      <w:pPr>
        <w:pStyle w:val="Heading2"/>
      </w:pPr>
      <w:bookmarkStart w:id="3" w:name="_Toc172872217"/>
      <w: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7"/>
        <w:gridCol w:w="2216"/>
        <w:gridCol w:w="2074"/>
        <w:gridCol w:w="3781"/>
      </w:tblGrid>
      <w:tr w:rsidR="00FD06E2" w14:paraId="1AAAF94F" w14:textId="77777777">
        <w:tc>
          <w:tcPr>
            <w:tcW w:w="801" w:type="dxa"/>
          </w:tcPr>
          <w:p w14:paraId="55EC7D7F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6C9747AD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02A5B030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2964CA20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70722322" w14:textId="77777777">
        <w:tc>
          <w:tcPr>
            <w:tcW w:w="801" w:type="dxa"/>
          </w:tcPr>
          <w:p w14:paraId="2C2B0159" w14:textId="74896D3F" w:rsidR="00FD06E2" w:rsidRPr="00482374" w:rsidRDefault="0048237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08DF8F46" w14:textId="59ACDC4E" w:rsidR="00FD06E2" w:rsidRPr="00482374" w:rsidRDefault="00482374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Sach</w:t>
            </w:r>
            <w:proofErr w:type="spellEnd"/>
          </w:p>
        </w:tc>
        <w:tc>
          <w:tcPr>
            <w:tcW w:w="2110" w:type="dxa"/>
          </w:tcPr>
          <w:p w14:paraId="03881F0A" w14:textId="77777777" w:rsidR="00FD06E2" w:rsidRDefault="00FD06E2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181B755D" w14:textId="3456B47C" w:rsidR="00FD06E2" w:rsidRPr="00482374" w:rsidRDefault="00482374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482374" w14:paraId="747F8995" w14:textId="77777777">
        <w:tc>
          <w:tcPr>
            <w:tcW w:w="801" w:type="dxa"/>
          </w:tcPr>
          <w:p w14:paraId="742FBB33" w14:textId="57310F69" w:rsidR="00482374" w:rsidRPr="00482374" w:rsidRDefault="0048237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662D8B56" w14:textId="452E6E3E" w:rsidR="00482374" w:rsidRPr="00482374" w:rsidRDefault="00482374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TaiKhoan</w:t>
            </w:r>
            <w:proofErr w:type="spellEnd"/>
          </w:p>
        </w:tc>
        <w:tc>
          <w:tcPr>
            <w:tcW w:w="2110" w:type="dxa"/>
          </w:tcPr>
          <w:p w14:paraId="7C474D29" w14:textId="77777777" w:rsidR="00482374" w:rsidRDefault="0048237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566825D0" w14:textId="36B25346" w:rsidR="00482374" w:rsidRPr="00482374" w:rsidRDefault="00482374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482374" w14:paraId="03412086" w14:textId="77777777">
        <w:tc>
          <w:tcPr>
            <w:tcW w:w="801" w:type="dxa"/>
          </w:tcPr>
          <w:p w14:paraId="602DBED0" w14:textId="102913ED" w:rsidR="00482374" w:rsidRPr="00482374" w:rsidRDefault="0048237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55FE1E95" w14:textId="6B071C5C" w:rsidR="00482374" w:rsidRPr="00482374" w:rsidRDefault="00482374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ThongTinMuonSach</w:t>
            </w:r>
            <w:proofErr w:type="spellEnd"/>
          </w:p>
        </w:tc>
        <w:tc>
          <w:tcPr>
            <w:tcW w:w="2110" w:type="dxa"/>
          </w:tcPr>
          <w:p w14:paraId="10E81EFC" w14:textId="77777777" w:rsidR="00482374" w:rsidRDefault="0048237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33F96FC1" w14:textId="6E9BDB7A" w:rsidR="00482374" w:rsidRPr="00482374" w:rsidRDefault="00482374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</w:tbl>
    <w:p w14:paraId="0A3344C4" w14:textId="0DBC0545" w:rsidR="00095A98" w:rsidRPr="00095A98" w:rsidRDefault="00095A98" w:rsidP="00095A98">
      <w:pPr>
        <w:rPr>
          <w:lang w:val="en-US"/>
        </w:rPr>
      </w:pPr>
    </w:p>
    <w:p w14:paraId="65BAD1F3" w14:textId="739A4BCB" w:rsidR="00FD06E2" w:rsidRDefault="00095A98" w:rsidP="00095A98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1.3 </w:t>
      </w:r>
      <w:r w:rsidR="00FD06E2">
        <w:t>Mô tả chi tiết từng lớp đối tượng</w:t>
      </w:r>
    </w:p>
    <w:p w14:paraId="133F24D1" w14:textId="1C7CAC81" w:rsidR="00F01151" w:rsidRPr="00FD4D60" w:rsidRDefault="00657963" w:rsidP="00657963">
      <w:pPr>
        <w:pStyle w:val="BodyText"/>
        <w:keepLines w:val="0"/>
        <w:widowControl/>
        <w:spacing w:after="0"/>
        <w:jc w:val="both"/>
        <w:rPr>
          <w:i/>
          <w:lang w:val="en-US"/>
        </w:rPr>
      </w:pPr>
      <w:proofErr w:type="spellStart"/>
      <w:r w:rsidRPr="00FD4D60">
        <w:rPr>
          <w:i/>
          <w:lang w:val="en-US"/>
        </w:rPr>
        <w:t>Lớp</w:t>
      </w:r>
      <w:proofErr w:type="spellEnd"/>
      <w:r w:rsidRPr="00FD4D60">
        <w:rPr>
          <w:i/>
          <w:lang w:val="en-US"/>
        </w:rPr>
        <w:t xml:space="preserve"> </w:t>
      </w:r>
      <w:proofErr w:type="spellStart"/>
      <w:r w:rsidRPr="00FD4D60">
        <w:rPr>
          <w:i/>
          <w:lang w:val="en-US"/>
        </w:rPr>
        <w:t>Sach</w:t>
      </w:r>
      <w:proofErr w:type="spellEnd"/>
      <w:r w:rsidRPr="00FD4D60">
        <w:rPr>
          <w:i/>
          <w:lang w:val="en-US"/>
        </w:rPr>
        <w:t>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14:paraId="698F45CD" w14:textId="77777777">
        <w:tc>
          <w:tcPr>
            <w:tcW w:w="758" w:type="dxa"/>
          </w:tcPr>
          <w:p w14:paraId="37811FA4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FA797D7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B78F4F7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3A5A63E6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8B742ED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085AD92E" w14:textId="77777777">
        <w:tc>
          <w:tcPr>
            <w:tcW w:w="758" w:type="dxa"/>
          </w:tcPr>
          <w:p w14:paraId="3875C328" w14:textId="3762E699" w:rsidR="00363B6E" w:rsidRPr="00B97051" w:rsidRDefault="00B9705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8CCAEC6" w14:textId="20D6B4EE" w:rsidR="00363B6E" w:rsidRPr="00B97051" w:rsidRDefault="00B9705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MaSach</w:t>
            </w:r>
            <w:proofErr w:type="spellEnd"/>
          </w:p>
        </w:tc>
        <w:tc>
          <w:tcPr>
            <w:tcW w:w="1566" w:type="dxa"/>
          </w:tcPr>
          <w:p w14:paraId="7F59A237" w14:textId="77777777" w:rsidR="00363B6E" w:rsidRPr="00363B6E" w:rsidRDefault="00363B6E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2CB11257" w14:textId="77777777"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20195EE9" w14:textId="133AF5D6" w:rsidR="00363B6E" w:rsidRPr="00B97051" w:rsidRDefault="00B9705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FD4D60" w14:paraId="416D564F" w14:textId="77777777">
        <w:tc>
          <w:tcPr>
            <w:tcW w:w="758" w:type="dxa"/>
          </w:tcPr>
          <w:p w14:paraId="7B89E231" w14:textId="68353C3E" w:rsidR="00FD4D60" w:rsidRPr="00B97051" w:rsidRDefault="00B9705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73B76530" w14:textId="441E2A04" w:rsidR="00FD4D60" w:rsidRPr="00B97051" w:rsidRDefault="0040385D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TieuDe</w:t>
            </w:r>
            <w:proofErr w:type="spellEnd"/>
          </w:p>
        </w:tc>
        <w:tc>
          <w:tcPr>
            <w:tcW w:w="1566" w:type="dxa"/>
          </w:tcPr>
          <w:p w14:paraId="5DB1D826" w14:textId="77777777" w:rsidR="00FD4D60" w:rsidRPr="00363B6E" w:rsidRDefault="00FD4D60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0ABE116F" w14:textId="77777777" w:rsidR="00FD4D60" w:rsidRDefault="00FD4D60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8AF8AD1" w14:textId="35568C34" w:rsidR="00FD4D60" w:rsidRPr="00B97051" w:rsidRDefault="00B9705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B97051" w14:paraId="3A95DD3C" w14:textId="77777777">
        <w:tc>
          <w:tcPr>
            <w:tcW w:w="758" w:type="dxa"/>
          </w:tcPr>
          <w:p w14:paraId="6B78E932" w14:textId="1E63D4C4" w:rsidR="00B97051" w:rsidRDefault="00B9705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18970A1E" w14:textId="141A9956" w:rsidR="00B97051" w:rsidRPr="00B97051" w:rsidRDefault="0040385D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TacGia</w:t>
            </w:r>
            <w:proofErr w:type="spellEnd"/>
          </w:p>
        </w:tc>
        <w:tc>
          <w:tcPr>
            <w:tcW w:w="1566" w:type="dxa"/>
          </w:tcPr>
          <w:p w14:paraId="756BEA8D" w14:textId="77777777" w:rsidR="00B97051" w:rsidRPr="00363B6E" w:rsidRDefault="00B97051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48121244" w14:textId="77777777" w:rsidR="00B97051" w:rsidRDefault="00B97051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8539C08" w14:textId="3E6C6583" w:rsidR="00B97051" w:rsidRPr="00B97051" w:rsidRDefault="00B9705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B97051" w14:paraId="424937AE" w14:textId="77777777">
        <w:tc>
          <w:tcPr>
            <w:tcW w:w="758" w:type="dxa"/>
          </w:tcPr>
          <w:p w14:paraId="6F0E53EE" w14:textId="76E6285C" w:rsidR="00B97051" w:rsidRDefault="00B9705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13B6BBF0" w14:textId="0A7CC8D4" w:rsidR="00B97051" w:rsidRPr="00B97051" w:rsidRDefault="00B9705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LoaiSach</w:t>
            </w:r>
            <w:proofErr w:type="spellEnd"/>
          </w:p>
        </w:tc>
        <w:tc>
          <w:tcPr>
            <w:tcW w:w="1566" w:type="dxa"/>
          </w:tcPr>
          <w:p w14:paraId="64549E02" w14:textId="77777777" w:rsidR="00B97051" w:rsidRPr="00363B6E" w:rsidRDefault="00B97051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1D3E98EE" w14:textId="77777777" w:rsidR="00B97051" w:rsidRDefault="00B97051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57DB303" w14:textId="5739CEA5" w:rsidR="00B97051" w:rsidRPr="00B97051" w:rsidRDefault="00B9705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B97051" w14:paraId="39CD91EC" w14:textId="77777777">
        <w:tc>
          <w:tcPr>
            <w:tcW w:w="758" w:type="dxa"/>
          </w:tcPr>
          <w:p w14:paraId="3A44A042" w14:textId="76A7445C" w:rsidR="00B97051" w:rsidRDefault="00B9705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966" w:type="dxa"/>
          </w:tcPr>
          <w:p w14:paraId="75C4D9EB" w14:textId="1F017753" w:rsidR="00B97051" w:rsidRPr="00B97051" w:rsidRDefault="00B9705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566" w:type="dxa"/>
          </w:tcPr>
          <w:p w14:paraId="1BE8F353" w14:textId="77777777" w:rsidR="00B97051" w:rsidRPr="00363B6E" w:rsidRDefault="00B97051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52CB80CE" w14:textId="77777777" w:rsidR="00B97051" w:rsidRDefault="00B97051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4194DE1" w14:textId="61CFAF2B" w:rsidR="00B97051" w:rsidRPr="00B97051" w:rsidRDefault="00B9705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B97051" w14:paraId="5BA8C0F5" w14:textId="77777777">
        <w:tc>
          <w:tcPr>
            <w:tcW w:w="758" w:type="dxa"/>
          </w:tcPr>
          <w:p w14:paraId="1AB082B7" w14:textId="164B5D5B" w:rsidR="00B97051" w:rsidRDefault="00B9705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0093735C" w14:textId="62BB8C25" w:rsidR="00B97051" w:rsidRPr="00B97051" w:rsidRDefault="00B9705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TrangThai</w:t>
            </w:r>
            <w:proofErr w:type="spellEnd"/>
          </w:p>
        </w:tc>
        <w:tc>
          <w:tcPr>
            <w:tcW w:w="1566" w:type="dxa"/>
          </w:tcPr>
          <w:p w14:paraId="33BD51D6" w14:textId="77777777" w:rsidR="00B97051" w:rsidRPr="00363B6E" w:rsidRDefault="00B97051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00F9482D" w14:textId="77777777" w:rsidR="00B97051" w:rsidRDefault="00B97051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652A59F" w14:textId="3AA45E76" w:rsidR="00B97051" w:rsidRPr="00B97051" w:rsidRDefault="00B9705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</w:tbl>
    <w:p w14:paraId="7DB31811" w14:textId="77777777" w:rsidR="00FD4D60" w:rsidRDefault="00FD4D60" w:rsidP="00FD4D60">
      <w:pPr>
        <w:pStyle w:val="BodyText"/>
        <w:keepLines w:val="0"/>
        <w:widowControl/>
        <w:spacing w:after="0"/>
        <w:jc w:val="both"/>
        <w:rPr>
          <w:i/>
          <w:lang w:val="en-US"/>
        </w:rPr>
      </w:pPr>
      <w:bookmarkStart w:id="4" w:name="_Toc167699050"/>
      <w:bookmarkStart w:id="5" w:name="_Toc172872219"/>
    </w:p>
    <w:p w14:paraId="29088A0C" w14:textId="29821D39" w:rsidR="00FD4D60" w:rsidRDefault="00FD4D60" w:rsidP="00FD4D60">
      <w:pPr>
        <w:pStyle w:val="BodyText"/>
        <w:keepLines w:val="0"/>
        <w:widowControl/>
        <w:spacing w:after="0"/>
        <w:jc w:val="both"/>
        <w:rPr>
          <w:i/>
          <w:lang w:val="en-US"/>
        </w:rPr>
      </w:pPr>
      <w:proofErr w:type="spellStart"/>
      <w:r w:rsidRPr="00FD4D60">
        <w:rPr>
          <w:i/>
          <w:lang w:val="en-US"/>
        </w:rPr>
        <w:t>Lớp</w:t>
      </w:r>
      <w:proofErr w:type="spellEnd"/>
      <w:r w:rsidRPr="00FD4D60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TaiKhoan</w:t>
      </w:r>
      <w:proofErr w:type="spellEnd"/>
      <w:r w:rsidRPr="00FD4D60">
        <w:rPr>
          <w:i/>
          <w:lang w:val="en-US"/>
        </w:rPr>
        <w:t>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97051" w14:paraId="66ECDF78" w14:textId="77777777" w:rsidTr="00D70701">
        <w:tc>
          <w:tcPr>
            <w:tcW w:w="758" w:type="dxa"/>
          </w:tcPr>
          <w:p w14:paraId="649F3014" w14:textId="77777777" w:rsidR="00B97051" w:rsidRPr="00F44EE4" w:rsidRDefault="00B97051" w:rsidP="00D7070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A0455D8" w14:textId="77777777" w:rsidR="00B97051" w:rsidRPr="00F44EE4" w:rsidRDefault="00B97051" w:rsidP="00D7070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35E0C7F" w14:textId="77777777" w:rsidR="00B97051" w:rsidRPr="00363B6E" w:rsidRDefault="00B97051" w:rsidP="00D7070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6A12337C" w14:textId="77777777" w:rsidR="00B97051" w:rsidRPr="00F44EE4" w:rsidRDefault="00B97051" w:rsidP="00D7070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74E0399" w14:textId="77777777" w:rsidR="00B97051" w:rsidRPr="00F44EE4" w:rsidRDefault="00B97051" w:rsidP="00D7070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B97051" w14:paraId="06EDE2E7" w14:textId="77777777" w:rsidTr="00D70701">
        <w:tc>
          <w:tcPr>
            <w:tcW w:w="758" w:type="dxa"/>
          </w:tcPr>
          <w:p w14:paraId="2845E519" w14:textId="77777777" w:rsidR="00B97051" w:rsidRPr="00B97051" w:rsidRDefault="00B97051" w:rsidP="00D7070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C72B624" w14:textId="47C18D2C" w:rsidR="00B97051" w:rsidRPr="00B97051" w:rsidRDefault="00B97051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>
              <w:rPr>
                <w:lang w:val="en-US"/>
              </w:rPr>
              <w:t>Tk</w:t>
            </w:r>
            <w:proofErr w:type="spellEnd"/>
          </w:p>
        </w:tc>
        <w:tc>
          <w:tcPr>
            <w:tcW w:w="1566" w:type="dxa"/>
          </w:tcPr>
          <w:p w14:paraId="77C2568C" w14:textId="77777777" w:rsidR="00B97051" w:rsidRPr="00363B6E" w:rsidRDefault="00B97051" w:rsidP="00D70701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757F2008" w14:textId="77777777" w:rsidR="00B97051" w:rsidRDefault="00B97051" w:rsidP="00D70701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28FCD7C1" w14:textId="3F62492F" w:rsidR="00B97051" w:rsidRPr="00B97051" w:rsidRDefault="00B97051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12343">
              <w:rPr>
                <w:lang w:val="en-US"/>
              </w:rPr>
              <w:t>tài</w:t>
            </w:r>
            <w:proofErr w:type="spellEnd"/>
            <w:r w:rsidR="00F12343">
              <w:rPr>
                <w:lang w:val="en-US"/>
              </w:rPr>
              <w:t xml:space="preserve"> </w:t>
            </w:r>
            <w:proofErr w:type="spellStart"/>
            <w:r w:rsidR="00F12343">
              <w:rPr>
                <w:lang w:val="en-US"/>
              </w:rPr>
              <w:t>khoản</w:t>
            </w:r>
            <w:proofErr w:type="spellEnd"/>
          </w:p>
        </w:tc>
      </w:tr>
      <w:tr w:rsidR="00B97051" w14:paraId="7205D408" w14:textId="77777777" w:rsidTr="00D70701">
        <w:tc>
          <w:tcPr>
            <w:tcW w:w="758" w:type="dxa"/>
          </w:tcPr>
          <w:p w14:paraId="6F267EF3" w14:textId="77777777" w:rsidR="00B97051" w:rsidRPr="00B97051" w:rsidRDefault="00B97051" w:rsidP="00D7070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2E1119C" w14:textId="7AB5E9E2" w:rsidR="00B97051" w:rsidRPr="00B97051" w:rsidRDefault="00B97051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40385D">
              <w:rPr>
                <w:lang w:val="en-US"/>
              </w:rPr>
              <w:t>enDangNhap</w:t>
            </w:r>
            <w:proofErr w:type="spellEnd"/>
          </w:p>
        </w:tc>
        <w:tc>
          <w:tcPr>
            <w:tcW w:w="1566" w:type="dxa"/>
          </w:tcPr>
          <w:p w14:paraId="7F6D65B6" w14:textId="77777777" w:rsidR="00B97051" w:rsidRPr="00363B6E" w:rsidRDefault="00B97051" w:rsidP="00D70701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22E3E15E" w14:textId="77777777" w:rsidR="00B97051" w:rsidRDefault="00B97051" w:rsidP="00D70701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B499C81" w14:textId="1F033C01" w:rsidR="00B97051" w:rsidRPr="00B97051" w:rsidRDefault="0038317B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B97051" w14:paraId="5C05AD72" w14:textId="77777777" w:rsidTr="00D70701">
        <w:tc>
          <w:tcPr>
            <w:tcW w:w="758" w:type="dxa"/>
          </w:tcPr>
          <w:p w14:paraId="64A42892" w14:textId="77777777" w:rsidR="00B97051" w:rsidRDefault="00B97051" w:rsidP="00D7070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08B55803" w14:textId="2F570C57" w:rsidR="00B97051" w:rsidRPr="00B97051" w:rsidRDefault="0040385D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1566" w:type="dxa"/>
          </w:tcPr>
          <w:p w14:paraId="2FFE1EF1" w14:textId="77777777" w:rsidR="00B97051" w:rsidRPr="00363B6E" w:rsidRDefault="00B97051" w:rsidP="00D70701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42F5D1B3" w14:textId="77777777" w:rsidR="00B97051" w:rsidRDefault="00B97051" w:rsidP="00D70701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B7AAB2C" w14:textId="05B600D6" w:rsidR="00B97051" w:rsidRPr="00B97051" w:rsidRDefault="0038317B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</w:tr>
      <w:tr w:rsidR="00B97051" w14:paraId="6F4C04A6" w14:textId="77777777" w:rsidTr="00D70701">
        <w:tc>
          <w:tcPr>
            <w:tcW w:w="758" w:type="dxa"/>
          </w:tcPr>
          <w:p w14:paraId="60DBCEFF" w14:textId="77777777" w:rsidR="00B97051" w:rsidRDefault="00B97051" w:rsidP="00D7070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6BA0EBA5" w14:textId="22302D6B" w:rsidR="00B97051" w:rsidRPr="00B97051" w:rsidRDefault="0040385D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TenTaiKhoan</w:t>
            </w:r>
            <w:proofErr w:type="spellEnd"/>
          </w:p>
        </w:tc>
        <w:tc>
          <w:tcPr>
            <w:tcW w:w="1566" w:type="dxa"/>
          </w:tcPr>
          <w:p w14:paraId="177CFF12" w14:textId="77777777" w:rsidR="00B97051" w:rsidRPr="00363B6E" w:rsidRDefault="00B97051" w:rsidP="00D70701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31521F32" w14:textId="77777777" w:rsidR="00B97051" w:rsidRDefault="00B97051" w:rsidP="00D70701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68389D8" w14:textId="228BFA03" w:rsidR="00B97051" w:rsidRPr="00B97051" w:rsidRDefault="0038317B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B97051" w14:paraId="740B8418" w14:textId="77777777" w:rsidTr="00D70701">
        <w:tc>
          <w:tcPr>
            <w:tcW w:w="758" w:type="dxa"/>
          </w:tcPr>
          <w:p w14:paraId="525B44B2" w14:textId="77777777" w:rsidR="00B97051" w:rsidRDefault="00B97051" w:rsidP="00D7070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12674C30" w14:textId="3DAA7B63" w:rsidR="00B97051" w:rsidRPr="00B97051" w:rsidRDefault="0040385D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NgaySinh</w:t>
            </w:r>
            <w:proofErr w:type="spellEnd"/>
          </w:p>
        </w:tc>
        <w:tc>
          <w:tcPr>
            <w:tcW w:w="1566" w:type="dxa"/>
          </w:tcPr>
          <w:p w14:paraId="1FE29A04" w14:textId="77777777" w:rsidR="00B97051" w:rsidRPr="00363B6E" w:rsidRDefault="00B97051" w:rsidP="00D70701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533B575B" w14:textId="77777777" w:rsidR="00B97051" w:rsidRDefault="00B97051" w:rsidP="00D70701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269317F9" w14:textId="445B2B9E" w:rsidR="00B97051" w:rsidRPr="00B97051" w:rsidRDefault="0038317B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B97051" w14:paraId="7B453306" w14:textId="77777777" w:rsidTr="00D70701">
        <w:tc>
          <w:tcPr>
            <w:tcW w:w="758" w:type="dxa"/>
          </w:tcPr>
          <w:p w14:paraId="78D78859" w14:textId="77777777" w:rsidR="00B97051" w:rsidRDefault="00B97051" w:rsidP="00D7070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7F96B371" w14:textId="3566906C" w:rsidR="00B97051" w:rsidRPr="00B97051" w:rsidRDefault="0040385D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566" w:type="dxa"/>
          </w:tcPr>
          <w:p w14:paraId="536EF2A8" w14:textId="77777777" w:rsidR="00B97051" w:rsidRPr="00363B6E" w:rsidRDefault="00B97051" w:rsidP="00D70701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625FF391" w14:textId="77777777" w:rsidR="00B97051" w:rsidRDefault="00B97051" w:rsidP="00D70701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60FE808" w14:textId="2CEAE2B8" w:rsidR="00B97051" w:rsidRPr="00B97051" w:rsidRDefault="0038317B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</w:p>
        </w:tc>
      </w:tr>
    </w:tbl>
    <w:p w14:paraId="7FA7D4E4" w14:textId="77777777" w:rsidR="00B97051" w:rsidRPr="00FD4D60" w:rsidRDefault="00B97051" w:rsidP="00FD4D60">
      <w:pPr>
        <w:pStyle w:val="BodyText"/>
        <w:keepLines w:val="0"/>
        <w:widowControl/>
        <w:spacing w:after="0"/>
        <w:jc w:val="both"/>
        <w:rPr>
          <w:i/>
          <w:lang w:val="en-US"/>
        </w:rPr>
      </w:pPr>
    </w:p>
    <w:p w14:paraId="25E20BB8" w14:textId="2E91587F" w:rsidR="00FD4D60" w:rsidRDefault="00FD4D60" w:rsidP="00FD4D60">
      <w:pPr>
        <w:pStyle w:val="BodyText"/>
        <w:keepLines w:val="0"/>
        <w:widowControl/>
        <w:spacing w:after="0"/>
        <w:jc w:val="both"/>
        <w:rPr>
          <w:i/>
          <w:lang w:val="en-US"/>
        </w:rPr>
      </w:pPr>
      <w:proofErr w:type="spellStart"/>
      <w:r w:rsidRPr="00FD4D60">
        <w:rPr>
          <w:i/>
          <w:lang w:val="en-US"/>
        </w:rPr>
        <w:t>Lớp</w:t>
      </w:r>
      <w:proofErr w:type="spellEnd"/>
      <w:r w:rsidRPr="00FD4D60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ThongTinMuonSach</w:t>
      </w:r>
      <w:proofErr w:type="spellEnd"/>
      <w:r w:rsidRPr="00FD4D60">
        <w:rPr>
          <w:i/>
          <w:lang w:val="en-US"/>
        </w:rPr>
        <w:t>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40385D" w14:paraId="6719769A" w14:textId="77777777" w:rsidTr="00D70701">
        <w:tc>
          <w:tcPr>
            <w:tcW w:w="758" w:type="dxa"/>
          </w:tcPr>
          <w:p w14:paraId="379F195B" w14:textId="77777777" w:rsidR="0040385D" w:rsidRPr="00F44EE4" w:rsidRDefault="0040385D" w:rsidP="00D7070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D9C80A9" w14:textId="77777777" w:rsidR="0040385D" w:rsidRPr="00F44EE4" w:rsidRDefault="0040385D" w:rsidP="00D7070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800D3F9" w14:textId="77777777" w:rsidR="0040385D" w:rsidRPr="00363B6E" w:rsidRDefault="0040385D" w:rsidP="00D7070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42D0C59B" w14:textId="77777777" w:rsidR="0040385D" w:rsidRPr="00F44EE4" w:rsidRDefault="0040385D" w:rsidP="00D7070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E39B674" w14:textId="77777777" w:rsidR="0040385D" w:rsidRPr="00F44EE4" w:rsidRDefault="0040385D" w:rsidP="00D7070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0385D" w14:paraId="42C693C3" w14:textId="77777777" w:rsidTr="00D70701">
        <w:tc>
          <w:tcPr>
            <w:tcW w:w="758" w:type="dxa"/>
          </w:tcPr>
          <w:p w14:paraId="56E7D274" w14:textId="77777777" w:rsidR="0040385D" w:rsidRPr="00B97051" w:rsidRDefault="0040385D" w:rsidP="00D7070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681842F" w14:textId="77777777" w:rsidR="0040385D" w:rsidRPr="00B97051" w:rsidRDefault="0040385D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</w:t>
            </w:r>
            <w:proofErr w:type="spellEnd"/>
          </w:p>
        </w:tc>
        <w:tc>
          <w:tcPr>
            <w:tcW w:w="1566" w:type="dxa"/>
          </w:tcPr>
          <w:p w14:paraId="01B8C2F7" w14:textId="77777777" w:rsidR="0040385D" w:rsidRPr="00363B6E" w:rsidRDefault="0040385D" w:rsidP="00D70701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281C2093" w14:textId="77777777" w:rsidR="0040385D" w:rsidRDefault="0040385D" w:rsidP="00D70701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A1A6CA3" w14:textId="292C393C" w:rsidR="0040385D" w:rsidRPr="00B97051" w:rsidRDefault="0040385D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8317B">
              <w:rPr>
                <w:lang w:val="en-US"/>
              </w:rPr>
              <w:t>tài</w:t>
            </w:r>
            <w:proofErr w:type="spellEnd"/>
            <w:r w:rsidR="0038317B">
              <w:rPr>
                <w:lang w:val="en-US"/>
              </w:rPr>
              <w:t xml:space="preserve"> </w:t>
            </w:r>
            <w:proofErr w:type="spellStart"/>
            <w:r w:rsidR="0038317B">
              <w:rPr>
                <w:lang w:val="en-US"/>
              </w:rPr>
              <w:t>khoản</w:t>
            </w:r>
            <w:proofErr w:type="spellEnd"/>
          </w:p>
        </w:tc>
      </w:tr>
      <w:tr w:rsidR="0040385D" w14:paraId="5F5100F3" w14:textId="77777777" w:rsidTr="00D70701">
        <w:tc>
          <w:tcPr>
            <w:tcW w:w="758" w:type="dxa"/>
          </w:tcPr>
          <w:p w14:paraId="571F84EB" w14:textId="77777777" w:rsidR="0040385D" w:rsidRPr="00B97051" w:rsidRDefault="0040385D" w:rsidP="00D7070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F3B067B" w14:textId="2A30B203" w:rsidR="0040385D" w:rsidRPr="00B97051" w:rsidRDefault="0040385D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MaSach</w:t>
            </w:r>
            <w:proofErr w:type="spellEnd"/>
          </w:p>
        </w:tc>
        <w:tc>
          <w:tcPr>
            <w:tcW w:w="1566" w:type="dxa"/>
          </w:tcPr>
          <w:p w14:paraId="46749817" w14:textId="77777777" w:rsidR="0040385D" w:rsidRPr="00363B6E" w:rsidRDefault="0040385D" w:rsidP="00D70701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01FB8A7E" w14:textId="77777777" w:rsidR="0040385D" w:rsidRDefault="0040385D" w:rsidP="00D70701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29FCB8F9" w14:textId="7E19D684" w:rsidR="0040385D" w:rsidRPr="00B97051" w:rsidRDefault="0038317B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40385D" w14:paraId="278C04ED" w14:textId="77777777" w:rsidTr="00D70701">
        <w:tc>
          <w:tcPr>
            <w:tcW w:w="758" w:type="dxa"/>
          </w:tcPr>
          <w:p w14:paraId="419E489D" w14:textId="77777777" w:rsidR="0040385D" w:rsidRDefault="0040385D" w:rsidP="00D7070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0547CCF" w14:textId="2B53F8D2" w:rsidR="0040385D" w:rsidRPr="00B97051" w:rsidRDefault="0040385D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NgayMuon</w:t>
            </w:r>
            <w:proofErr w:type="spellEnd"/>
          </w:p>
        </w:tc>
        <w:tc>
          <w:tcPr>
            <w:tcW w:w="1566" w:type="dxa"/>
          </w:tcPr>
          <w:p w14:paraId="7444FFDE" w14:textId="77777777" w:rsidR="0040385D" w:rsidRPr="00363B6E" w:rsidRDefault="0040385D" w:rsidP="00D70701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1618CC6E" w14:textId="77777777" w:rsidR="0040385D" w:rsidRDefault="0040385D" w:rsidP="00D70701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0675746" w14:textId="27F46640" w:rsidR="0040385D" w:rsidRPr="00B97051" w:rsidRDefault="0038317B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</w:p>
        </w:tc>
      </w:tr>
      <w:tr w:rsidR="0040385D" w14:paraId="4E5DA771" w14:textId="77777777" w:rsidTr="00D70701">
        <w:tc>
          <w:tcPr>
            <w:tcW w:w="758" w:type="dxa"/>
          </w:tcPr>
          <w:p w14:paraId="41A5D289" w14:textId="77777777" w:rsidR="0040385D" w:rsidRDefault="0040385D" w:rsidP="00D7070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118AB4D4" w14:textId="5F097D1A" w:rsidR="0040385D" w:rsidRPr="00B97051" w:rsidRDefault="0040385D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NgayTra</w:t>
            </w:r>
            <w:proofErr w:type="spellEnd"/>
          </w:p>
        </w:tc>
        <w:tc>
          <w:tcPr>
            <w:tcW w:w="1566" w:type="dxa"/>
          </w:tcPr>
          <w:p w14:paraId="1147E171" w14:textId="77777777" w:rsidR="0040385D" w:rsidRPr="00363B6E" w:rsidRDefault="0040385D" w:rsidP="00D70701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0DA056EA" w14:textId="77777777" w:rsidR="0040385D" w:rsidRDefault="0040385D" w:rsidP="00D70701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B32FE96" w14:textId="6B78E6FF" w:rsidR="0040385D" w:rsidRPr="00B97051" w:rsidRDefault="0038317B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</w:p>
        </w:tc>
      </w:tr>
      <w:tr w:rsidR="0040385D" w14:paraId="6DBA4551" w14:textId="77777777" w:rsidTr="00D70701">
        <w:tc>
          <w:tcPr>
            <w:tcW w:w="758" w:type="dxa"/>
          </w:tcPr>
          <w:p w14:paraId="79ED89EA" w14:textId="77777777" w:rsidR="0040385D" w:rsidRDefault="0040385D" w:rsidP="00D7070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28D0DD7B" w14:textId="0974DBD8" w:rsidR="0040385D" w:rsidRPr="00B97051" w:rsidRDefault="0040385D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PhuThu</w:t>
            </w:r>
            <w:proofErr w:type="spellEnd"/>
          </w:p>
        </w:tc>
        <w:tc>
          <w:tcPr>
            <w:tcW w:w="1566" w:type="dxa"/>
          </w:tcPr>
          <w:p w14:paraId="6FCD7ABE" w14:textId="77777777" w:rsidR="0040385D" w:rsidRPr="00363B6E" w:rsidRDefault="0040385D" w:rsidP="00D70701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38EABAAB" w14:textId="77777777" w:rsidR="0040385D" w:rsidRDefault="0040385D" w:rsidP="00D70701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2007FE7A" w14:textId="246F45EF" w:rsidR="0040385D" w:rsidRPr="00B97051" w:rsidRDefault="0038317B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</w:tr>
      <w:tr w:rsidR="0040385D" w14:paraId="16E553CC" w14:textId="77777777" w:rsidTr="00D70701">
        <w:tc>
          <w:tcPr>
            <w:tcW w:w="758" w:type="dxa"/>
          </w:tcPr>
          <w:p w14:paraId="1E021AB5" w14:textId="77777777" w:rsidR="0040385D" w:rsidRDefault="0040385D" w:rsidP="00D7070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51C742FB" w14:textId="396C64FA" w:rsidR="0040385D" w:rsidRPr="00B97051" w:rsidRDefault="0040385D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TrangThai</w:t>
            </w:r>
            <w:proofErr w:type="spellEnd"/>
          </w:p>
        </w:tc>
        <w:tc>
          <w:tcPr>
            <w:tcW w:w="1566" w:type="dxa"/>
          </w:tcPr>
          <w:p w14:paraId="64617DFC" w14:textId="77777777" w:rsidR="0040385D" w:rsidRPr="00363B6E" w:rsidRDefault="0040385D" w:rsidP="00D70701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0B2B0E7B" w14:textId="77777777" w:rsidR="0040385D" w:rsidRDefault="0040385D" w:rsidP="00D70701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DD747AC" w14:textId="238EFFF3" w:rsidR="0040385D" w:rsidRPr="00B97051" w:rsidRDefault="0040385D" w:rsidP="00D7070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8317B">
              <w:rPr>
                <w:lang w:val="en-US"/>
              </w:rPr>
              <w:t>thông</w:t>
            </w:r>
            <w:proofErr w:type="spellEnd"/>
            <w:r w:rsidR="0038317B">
              <w:rPr>
                <w:lang w:val="en-US"/>
              </w:rPr>
              <w:t xml:space="preserve"> tin </w:t>
            </w:r>
            <w:proofErr w:type="spellStart"/>
            <w:r w:rsidR="0038317B">
              <w:rPr>
                <w:lang w:val="en-US"/>
              </w:rPr>
              <w:t>mượn</w:t>
            </w:r>
            <w:proofErr w:type="spellEnd"/>
            <w:r w:rsidR="0038317B">
              <w:rPr>
                <w:lang w:val="en-US"/>
              </w:rPr>
              <w:t xml:space="preserve"> </w:t>
            </w:r>
            <w:proofErr w:type="spellStart"/>
            <w:r w:rsidR="0038317B">
              <w:rPr>
                <w:lang w:val="en-US"/>
              </w:rPr>
              <w:t>sách</w:t>
            </w:r>
            <w:proofErr w:type="spellEnd"/>
          </w:p>
        </w:tc>
      </w:tr>
      <w:bookmarkEnd w:id="4"/>
      <w:bookmarkEnd w:id="5"/>
    </w:tbl>
    <w:p w14:paraId="39434BB2" w14:textId="76CC896E" w:rsidR="00FD06E2" w:rsidRPr="00363B6E" w:rsidRDefault="00FD06E2" w:rsidP="00FD06E2">
      <w:pPr>
        <w:pStyle w:val="BodyText"/>
        <w:rPr>
          <w:i/>
          <w:color w:val="0000FF"/>
        </w:rPr>
      </w:pPr>
    </w:p>
    <w:sectPr w:rsidR="00FD06E2" w:rsidRPr="00363B6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7EA62" w14:textId="77777777" w:rsidR="00A97DF0" w:rsidRDefault="00A97DF0">
      <w:r>
        <w:separator/>
      </w:r>
    </w:p>
  </w:endnote>
  <w:endnote w:type="continuationSeparator" w:id="0">
    <w:p w14:paraId="3285B9FA" w14:textId="77777777" w:rsidR="00A97DF0" w:rsidRDefault="00A97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45C9B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41E62789" wp14:editId="35878EB5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7CBC240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90EA519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899A053" wp14:editId="18A86C64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1E080DA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8C00666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8ECC2" w14:textId="77777777" w:rsidR="00A97DF0" w:rsidRDefault="00A97DF0">
      <w:r>
        <w:separator/>
      </w:r>
    </w:p>
  </w:footnote>
  <w:footnote w:type="continuationSeparator" w:id="0">
    <w:p w14:paraId="6C3A9357" w14:textId="77777777" w:rsidR="00A97DF0" w:rsidRDefault="00A97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4E3D9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9754CF" wp14:editId="359D6D9B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D8AD47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nr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3829611" wp14:editId="73C4044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25C93C" w14:textId="77777777" w:rsidR="00746ED1" w:rsidRDefault="00746ED1" w:rsidP="00746ED1">
    <w:pPr>
      <w:pStyle w:val="Title"/>
      <w:rPr>
        <w:lang w:val="en-US"/>
      </w:rPr>
    </w:pPr>
  </w:p>
  <w:p w14:paraId="78A5CE9F" w14:textId="77777777" w:rsidR="00746ED1" w:rsidRPr="003B1A2B" w:rsidRDefault="00746ED1" w:rsidP="00746ED1">
    <w:pPr>
      <w:rPr>
        <w:lang w:val="en-US"/>
      </w:rPr>
    </w:pPr>
  </w:p>
  <w:p w14:paraId="0BF4A313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4320C660" w14:textId="77777777" w:rsidR="00746ED1" w:rsidRPr="0040293A" w:rsidRDefault="00746ED1" w:rsidP="00746ED1">
    <w:pPr>
      <w:pStyle w:val="Header"/>
      <w:rPr>
        <w:rFonts w:eastAsia="Tahoma"/>
      </w:rPr>
    </w:pPr>
  </w:p>
  <w:p w14:paraId="5B672CBC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48610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85888" behindDoc="1" locked="0" layoutInCell="1" allowOverlap="1" wp14:anchorId="2C7A8AB9" wp14:editId="7428B44B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44BC6457" w14:textId="77777777" w:rsidTr="00746ED1">
      <w:tc>
        <w:tcPr>
          <w:tcW w:w="6623" w:type="dxa"/>
        </w:tcPr>
        <w:p w14:paraId="6167F2E5" w14:textId="0C56BF51" w:rsidR="00FD06E2" w:rsidRPr="003548A8" w:rsidRDefault="008A1827" w:rsidP="00565DFE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thư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viện</w:t>
          </w:r>
          <w:proofErr w:type="spellEnd"/>
        </w:p>
      </w:tc>
      <w:tc>
        <w:tcPr>
          <w:tcW w:w="2620" w:type="dxa"/>
        </w:tcPr>
        <w:p w14:paraId="6BDE2849" w14:textId="78DEAE06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8A1827">
            <w:rPr>
              <w:color w:val="0000FF"/>
              <w:lang w:val="en-US"/>
            </w:rPr>
            <w:t>1.0</w:t>
          </w:r>
        </w:p>
      </w:tc>
    </w:tr>
    <w:tr w:rsidR="00FD06E2" w14:paraId="05D851F5" w14:textId="77777777" w:rsidTr="00746ED1">
      <w:trPr>
        <w:trHeight w:val="130"/>
      </w:trPr>
      <w:tc>
        <w:tcPr>
          <w:tcW w:w="6623" w:type="dxa"/>
        </w:tcPr>
        <w:p w14:paraId="0A624622" w14:textId="77777777" w:rsidR="00FD06E2" w:rsidRPr="00FD06E2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772948BC" w14:textId="340685A4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8A1827">
            <w:rPr>
              <w:color w:val="0000FF"/>
              <w:lang w:val="en-US"/>
            </w:rPr>
            <w:t>10</w:t>
          </w:r>
          <w:r w:rsidRPr="003548A8">
            <w:rPr>
              <w:color w:val="0000FF"/>
              <w:lang w:val="en-US"/>
            </w:rPr>
            <w:t>/</w:t>
          </w:r>
          <w:r w:rsidR="008A1827">
            <w:rPr>
              <w:color w:val="0000FF"/>
              <w:lang w:val="en-US"/>
            </w:rPr>
            <w:t>02</w:t>
          </w:r>
          <w:r w:rsidRPr="003548A8">
            <w:rPr>
              <w:color w:val="0000FF"/>
              <w:lang w:val="en-US"/>
            </w:rPr>
            <w:t>/</w:t>
          </w:r>
          <w:r w:rsidR="008A1827">
            <w:rPr>
              <w:color w:val="0000FF"/>
              <w:lang w:val="en-US"/>
            </w:rPr>
            <w:t>2020</w:t>
          </w:r>
        </w:p>
      </w:tc>
    </w:tr>
  </w:tbl>
  <w:p w14:paraId="56CCC8A5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95A98"/>
    <w:rsid w:val="000A272D"/>
    <w:rsid w:val="000C0CA8"/>
    <w:rsid w:val="001A3901"/>
    <w:rsid w:val="001A6914"/>
    <w:rsid w:val="00213B43"/>
    <w:rsid w:val="00250217"/>
    <w:rsid w:val="00362991"/>
    <w:rsid w:val="00363B6E"/>
    <w:rsid w:val="0037628A"/>
    <w:rsid w:val="0038317B"/>
    <w:rsid w:val="003B6D89"/>
    <w:rsid w:val="0040385D"/>
    <w:rsid w:val="004540F1"/>
    <w:rsid w:val="00482374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657963"/>
    <w:rsid w:val="00681CD0"/>
    <w:rsid w:val="00746ED1"/>
    <w:rsid w:val="00751440"/>
    <w:rsid w:val="007A1DE8"/>
    <w:rsid w:val="008A1827"/>
    <w:rsid w:val="008F22E3"/>
    <w:rsid w:val="008F7BA1"/>
    <w:rsid w:val="00976D26"/>
    <w:rsid w:val="00A122CE"/>
    <w:rsid w:val="00A97DF0"/>
    <w:rsid w:val="00AA30A6"/>
    <w:rsid w:val="00AA49C3"/>
    <w:rsid w:val="00B62132"/>
    <w:rsid w:val="00B6774E"/>
    <w:rsid w:val="00B9220E"/>
    <w:rsid w:val="00B97051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62B86"/>
    <w:rsid w:val="00ED3427"/>
    <w:rsid w:val="00F01151"/>
    <w:rsid w:val="00F12343"/>
    <w:rsid w:val="00F22516"/>
    <w:rsid w:val="00F66431"/>
    <w:rsid w:val="00FB6741"/>
    <w:rsid w:val="00FD06E2"/>
    <w:rsid w:val="00FD4D60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9F87CE"/>
  <w15:docId w15:val="{05F8FAD3-5100-4ECF-A33B-F0B27219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354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1768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17</cp:revision>
  <cp:lastPrinted>2013-12-07T15:57:00Z</cp:lastPrinted>
  <dcterms:created xsi:type="dcterms:W3CDTF">2013-10-13T11:07:00Z</dcterms:created>
  <dcterms:modified xsi:type="dcterms:W3CDTF">2020-04-21T13:52:00Z</dcterms:modified>
</cp:coreProperties>
</file>