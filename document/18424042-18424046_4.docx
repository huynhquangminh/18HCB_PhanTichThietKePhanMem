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4795" w14:textId="77777777" w:rsidR="003548A8" w:rsidRDefault="003548A8" w:rsidP="003548A8">
      <w:pPr>
        <w:rPr>
          <w:lang w:val="en-US"/>
        </w:rPr>
      </w:pPr>
      <w:bookmarkStart w:id="0" w:name="_GoBack"/>
      <w:bookmarkEnd w:id="0"/>
    </w:p>
    <w:p w14:paraId="0CE6F54D" w14:textId="77777777" w:rsidR="00301562" w:rsidRDefault="00301562" w:rsidP="003548A8">
      <w:pPr>
        <w:rPr>
          <w:lang w:val="en-US"/>
        </w:rPr>
      </w:pPr>
    </w:p>
    <w:p w14:paraId="135D3A1B" w14:textId="77777777" w:rsidR="00301562" w:rsidRDefault="00301562" w:rsidP="003548A8">
      <w:pPr>
        <w:rPr>
          <w:lang w:val="en-US"/>
        </w:rPr>
      </w:pPr>
    </w:p>
    <w:p w14:paraId="7A8ADAF2" w14:textId="77777777" w:rsidR="00301562" w:rsidRDefault="00301562" w:rsidP="003548A8">
      <w:pPr>
        <w:rPr>
          <w:lang w:val="en-US"/>
        </w:rPr>
      </w:pPr>
    </w:p>
    <w:p w14:paraId="3BFE7E82" w14:textId="77777777" w:rsidR="00301562" w:rsidRDefault="00301562" w:rsidP="003548A8">
      <w:pPr>
        <w:rPr>
          <w:lang w:val="en-US"/>
        </w:rPr>
      </w:pPr>
    </w:p>
    <w:p w14:paraId="2D48202A" w14:textId="77777777" w:rsidR="00301562" w:rsidRDefault="00301562" w:rsidP="003548A8">
      <w:pPr>
        <w:rPr>
          <w:lang w:val="en-US"/>
        </w:rPr>
      </w:pPr>
    </w:p>
    <w:p w14:paraId="4306A40E" w14:textId="77777777" w:rsidR="00301562" w:rsidRDefault="00301562" w:rsidP="003548A8">
      <w:pPr>
        <w:rPr>
          <w:lang w:val="en-US"/>
        </w:rPr>
      </w:pPr>
    </w:p>
    <w:p w14:paraId="70D07AC9" w14:textId="77777777" w:rsidR="003548A8" w:rsidRPr="003548A8" w:rsidRDefault="003548A8" w:rsidP="003548A8">
      <w:pPr>
        <w:rPr>
          <w:lang w:val="en-US"/>
        </w:rPr>
      </w:pPr>
    </w:p>
    <w:p w14:paraId="090358B9" w14:textId="5391DFB0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proofErr w:type="spellStart"/>
      <w:r w:rsidR="00340F53">
        <w:rPr>
          <w:color w:val="0000FF"/>
          <w:lang w:val="en-US"/>
        </w:rPr>
        <w:t>Quản</w:t>
      </w:r>
      <w:proofErr w:type="spellEnd"/>
      <w:r w:rsidR="00340F53">
        <w:rPr>
          <w:color w:val="0000FF"/>
          <w:lang w:val="en-US"/>
        </w:rPr>
        <w:t xml:space="preserve"> </w:t>
      </w:r>
      <w:proofErr w:type="spellStart"/>
      <w:r w:rsidR="00340F53">
        <w:rPr>
          <w:color w:val="0000FF"/>
          <w:lang w:val="en-US"/>
        </w:rPr>
        <w:t>lý</w:t>
      </w:r>
      <w:proofErr w:type="spellEnd"/>
      <w:r w:rsidR="00340F53">
        <w:rPr>
          <w:color w:val="0000FF"/>
          <w:lang w:val="en-US"/>
        </w:rPr>
        <w:t xml:space="preserve"> </w:t>
      </w:r>
      <w:proofErr w:type="spellStart"/>
      <w:r w:rsidR="00340F53">
        <w:rPr>
          <w:color w:val="0000FF"/>
          <w:lang w:val="en-US"/>
        </w:rPr>
        <w:t>thư</w:t>
      </w:r>
      <w:proofErr w:type="spellEnd"/>
      <w:r w:rsidR="00340F53">
        <w:rPr>
          <w:color w:val="0000FF"/>
          <w:lang w:val="en-US"/>
        </w:rPr>
        <w:t xml:space="preserve"> </w:t>
      </w:r>
      <w:proofErr w:type="spellStart"/>
      <w:r w:rsidR="00340F53">
        <w:rPr>
          <w:color w:val="0000FF"/>
          <w:lang w:val="en-US"/>
        </w:rPr>
        <w:t>viện</w:t>
      </w:r>
      <w:proofErr w:type="spellEnd"/>
      <w:r w:rsidR="00DC363E">
        <w:rPr>
          <w:color w:val="0000FF"/>
          <w:lang w:val="en-US"/>
        </w:rPr>
        <w:t>&gt;</w:t>
      </w:r>
    </w:p>
    <w:p w14:paraId="606F73AB" w14:textId="77777777" w:rsidR="007A1DE8" w:rsidRPr="007A1DE8" w:rsidRDefault="007A1DE8" w:rsidP="007A1DE8">
      <w:pPr>
        <w:rPr>
          <w:lang w:val="en-US"/>
        </w:rPr>
      </w:pPr>
    </w:p>
    <w:p w14:paraId="2EB54562" w14:textId="34118B92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A11DE0">
        <w:rPr>
          <w:rFonts w:ascii="Arial" w:hAnsi="Arial"/>
          <w:color w:val="0000FF"/>
          <w:sz w:val="34"/>
          <w:szCs w:val="30"/>
          <w:lang w:val="en-US"/>
        </w:rPr>
        <w:t>1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A11DE0">
        <w:rPr>
          <w:rFonts w:ascii="Arial" w:hAnsi="Arial"/>
          <w:color w:val="0000FF"/>
          <w:sz w:val="34"/>
          <w:szCs w:val="30"/>
          <w:lang w:val="en-US"/>
        </w:rPr>
        <w:t>0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14:paraId="7B338768" w14:textId="77777777" w:rsidR="00D234F3" w:rsidRDefault="00D234F3">
      <w:pPr>
        <w:pStyle w:val="Title"/>
        <w:jc w:val="both"/>
        <w:rPr>
          <w:lang w:val="en-US"/>
        </w:rPr>
      </w:pPr>
    </w:p>
    <w:p w14:paraId="02DE9393" w14:textId="77777777" w:rsidR="003548A8" w:rsidRDefault="003548A8" w:rsidP="003548A8">
      <w:pPr>
        <w:rPr>
          <w:lang w:val="en-US"/>
        </w:rPr>
      </w:pPr>
    </w:p>
    <w:p w14:paraId="2FD02C5F" w14:textId="77777777" w:rsidR="00301562" w:rsidRDefault="00301562" w:rsidP="003548A8">
      <w:pPr>
        <w:rPr>
          <w:lang w:val="en-US"/>
        </w:rPr>
      </w:pPr>
    </w:p>
    <w:p w14:paraId="6042F44E" w14:textId="77777777" w:rsidR="00301562" w:rsidRDefault="00301562" w:rsidP="003548A8">
      <w:pPr>
        <w:rPr>
          <w:lang w:val="en-US"/>
        </w:rPr>
      </w:pPr>
    </w:p>
    <w:p w14:paraId="03A3433C" w14:textId="77777777" w:rsidR="00301562" w:rsidRDefault="00301562" w:rsidP="003548A8">
      <w:pPr>
        <w:rPr>
          <w:lang w:val="en-US"/>
        </w:rPr>
      </w:pPr>
    </w:p>
    <w:p w14:paraId="295701AE" w14:textId="77777777" w:rsidR="00301562" w:rsidRDefault="00301562" w:rsidP="003548A8">
      <w:pPr>
        <w:rPr>
          <w:lang w:val="en-US"/>
        </w:rPr>
      </w:pPr>
    </w:p>
    <w:p w14:paraId="09E8427C" w14:textId="77777777" w:rsidR="00301562" w:rsidRDefault="00301562" w:rsidP="003548A8">
      <w:pPr>
        <w:rPr>
          <w:lang w:val="en-US"/>
        </w:rPr>
      </w:pPr>
    </w:p>
    <w:p w14:paraId="2E4B5375" w14:textId="77777777" w:rsidR="00301562" w:rsidRDefault="00301562" w:rsidP="003548A8">
      <w:pPr>
        <w:rPr>
          <w:lang w:val="en-US"/>
        </w:rPr>
      </w:pPr>
    </w:p>
    <w:p w14:paraId="1ACD8320" w14:textId="77777777" w:rsidR="00301562" w:rsidRDefault="00301562" w:rsidP="003548A8">
      <w:pPr>
        <w:rPr>
          <w:lang w:val="en-US"/>
        </w:rPr>
      </w:pPr>
    </w:p>
    <w:p w14:paraId="592C3160" w14:textId="77777777" w:rsidR="00301562" w:rsidRDefault="00301562" w:rsidP="003548A8">
      <w:pPr>
        <w:rPr>
          <w:lang w:val="en-US"/>
        </w:rPr>
      </w:pPr>
    </w:p>
    <w:p w14:paraId="0F6F060C" w14:textId="77777777" w:rsidR="003548A8" w:rsidRDefault="003548A8" w:rsidP="003548A8">
      <w:pPr>
        <w:rPr>
          <w:lang w:val="en-US"/>
        </w:rPr>
      </w:pPr>
    </w:p>
    <w:p w14:paraId="3147A97E" w14:textId="77777777" w:rsidR="003548A8" w:rsidRDefault="003548A8" w:rsidP="003548A8">
      <w:pPr>
        <w:rPr>
          <w:lang w:val="en-US"/>
        </w:rPr>
      </w:pPr>
    </w:p>
    <w:p w14:paraId="253E03EB" w14:textId="77777777" w:rsidR="003548A8" w:rsidRDefault="003548A8" w:rsidP="003548A8">
      <w:pPr>
        <w:rPr>
          <w:lang w:val="en-US"/>
        </w:rPr>
      </w:pPr>
    </w:p>
    <w:p w14:paraId="57290A3D" w14:textId="77777777" w:rsidR="003548A8" w:rsidRDefault="003548A8" w:rsidP="003548A8">
      <w:pPr>
        <w:rPr>
          <w:lang w:val="en-US"/>
        </w:rPr>
      </w:pPr>
    </w:p>
    <w:p w14:paraId="5C7AA505" w14:textId="77777777" w:rsidR="003548A8" w:rsidRDefault="003548A8" w:rsidP="003548A8">
      <w:pPr>
        <w:rPr>
          <w:lang w:val="en-US"/>
        </w:rPr>
      </w:pPr>
    </w:p>
    <w:p w14:paraId="68198901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36A9E38D" w14:textId="7847DEA7" w:rsidR="003548A8" w:rsidRPr="003548A8" w:rsidRDefault="00A11DE0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18424042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Huỳnh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Quang Minh</w:t>
      </w:r>
    </w:p>
    <w:p w14:paraId="2E8B5930" w14:textId="10E2CF20" w:rsidR="003548A8" w:rsidRDefault="00A11DE0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18424046 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Phan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Thành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Nhân</w:t>
      </w:r>
      <w:proofErr w:type="spellEnd"/>
    </w:p>
    <w:p w14:paraId="32E94C6C" w14:textId="5C6EF945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6D08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3B2597B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C3AF29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379DCF6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98F4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988E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F8A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4F5FD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60C20ED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9F922" w14:textId="39979044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A11DE0">
              <w:rPr>
                <w:rFonts w:eastAsia="SimSun"/>
                <w:color w:val="0000FF"/>
                <w:lang w:val="en-US"/>
              </w:rPr>
              <w:t>08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A11DE0">
              <w:rPr>
                <w:rFonts w:eastAsia="SimSun"/>
                <w:color w:val="0000FF"/>
                <w:lang w:val="en-US"/>
              </w:rPr>
              <w:t>02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 w:rsidR="00A11DE0">
              <w:rPr>
                <w:rFonts w:eastAsia="SimSun"/>
                <w:color w:val="0000FF"/>
                <w:lang w:val="en-US"/>
              </w:rPr>
              <w:t>2020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763F8" w14:textId="45CA6468"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A11DE0">
              <w:rPr>
                <w:rFonts w:eastAsia="SimSun"/>
                <w:color w:val="0000FF"/>
                <w:lang w:val="en-US"/>
              </w:rPr>
              <w:t>1</w:t>
            </w:r>
            <w:r w:rsidR="00E95D0C" w:rsidRPr="003548A8">
              <w:rPr>
                <w:rFonts w:eastAsia="SimSun"/>
                <w:color w:val="0000FF"/>
                <w:lang w:val="en-US"/>
              </w:rPr>
              <w:t>.</w:t>
            </w:r>
            <w:r w:rsidR="00A11DE0">
              <w:rPr>
                <w:rFonts w:eastAsia="SimSun"/>
                <w:color w:val="0000FF"/>
                <w:lang w:val="en-US"/>
              </w:rPr>
              <w:t>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2FA09" w14:textId="173F8301" w:rsidR="00E95D0C" w:rsidRPr="0037628A" w:rsidRDefault="00A11DE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mới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file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EF60D" w14:textId="4568A763" w:rsidR="00E95D0C" w:rsidRPr="003548A8" w:rsidRDefault="00A11DE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Phan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Thành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Nhân</w:t>
            </w:r>
            <w:proofErr w:type="spellEnd"/>
          </w:p>
        </w:tc>
      </w:tr>
      <w:tr w:rsidR="00E95D0C" w:rsidRPr="007A1DE8" w14:paraId="6272690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017D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F3C6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CA56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1B7B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062CE4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3570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E978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937F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5EC9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78A07A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36B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FB17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7274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A7F7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55537D7" w14:textId="77777777" w:rsidR="00A23833" w:rsidRDefault="00A23833" w:rsidP="0031511D">
      <w:pPr>
        <w:pStyle w:val="Title"/>
        <w:rPr>
          <w:lang w:val="en-US"/>
        </w:rPr>
      </w:pPr>
    </w:p>
    <w:p w14:paraId="014BEB3B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88BEBC8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0AE13E17" w14:textId="77777777" w:rsidR="00C14AB8" w:rsidRDefault="0081064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7E179C8B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6ADD766E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94E5EF9" w14:textId="3F2E37CC" w:rsidR="00C14AB8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369451398"/>
      <w:r w:rsidRPr="005F2DFA">
        <w:lastRenderedPageBreak/>
        <w:t>Sơ đồ logic</w:t>
      </w:r>
      <w:bookmarkEnd w:id="1"/>
      <w:bookmarkEnd w:id="2"/>
    </w:p>
    <w:p w14:paraId="6B1F56FD" w14:textId="56F48CB3" w:rsidR="00081C56" w:rsidRDefault="008935CA" w:rsidP="00081C56">
      <w:r>
        <w:rPr>
          <w:noProof/>
        </w:rPr>
        <w:drawing>
          <wp:inline distT="0" distB="0" distL="0" distR="0" wp14:anchorId="75E49874" wp14:editId="45FED99D">
            <wp:extent cx="5724525" cy="519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9D2B" w14:textId="77777777" w:rsidR="00E213C3" w:rsidRPr="00081C56" w:rsidRDefault="00E213C3" w:rsidP="00081C56"/>
    <w:p w14:paraId="7AA7DCB2" w14:textId="6CC1F07D" w:rsidR="003C2F0F" w:rsidRDefault="00C14AB8" w:rsidP="00112131">
      <w:pPr>
        <w:pStyle w:val="Heading1"/>
        <w:spacing w:line="360" w:lineRule="auto"/>
        <w:jc w:val="both"/>
      </w:pPr>
      <w:bookmarkStart w:id="3" w:name="_Toc176928160"/>
      <w:bookmarkStart w:id="4" w:name="_Toc369451399"/>
      <w:r w:rsidRPr="005F2DFA">
        <w:t>Mô tả chi tiết các kiểu dữ liệu trong sơ đồ logic</w:t>
      </w:r>
      <w:bookmarkEnd w:id="3"/>
      <w:bookmarkEnd w:id="4"/>
    </w:p>
    <w:p w14:paraId="6733D5CE" w14:textId="4233AE01" w:rsidR="00112131" w:rsidRPr="00112131" w:rsidRDefault="00112131" w:rsidP="00112131">
      <w:pPr>
        <w:rPr>
          <w:lang w:val="en-US"/>
        </w:rPr>
      </w:pP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7"/>
        <w:gridCol w:w="1790"/>
        <w:gridCol w:w="1679"/>
        <w:gridCol w:w="1622"/>
        <w:gridCol w:w="2720"/>
      </w:tblGrid>
      <w:tr w:rsidR="00B7568A" w:rsidRPr="00112131" w14:paraId="4AA7E93F" w14:textId="77777777" w:rsidTr="00F10F04">
        <w:tc>
          <w:tcPr>
            <w:tcW w:w="801" w:type="dxa"/>
          </w:tcPr>
          <w:p w14:paraId="14CA7F78" w14:textId="77777777" w:rsidR="003C2F0F" w:rsidRPr="00112131" w:rsidRDefault="003C2F0F" w:rsidP="00F10F04">
            <w:r w:rsidRPr="00112131">
              <w:t>STT</w:t>
            </w:r>
          </w:p>
        </w:tc>
        <w:tc>
          <w:tcPr>
            <w:tcW w:w="1833" w:type="dxa"/>
          </w:tcPr>
          <w:p w14:paraId="3788DA2A" w14:textId="77777777" w:rsidR="003C2F0F" w:rsidRPr="00112131" w:rsidRDefault="003C2F0F" w:rsidP="00F10F04">
            <w:r w:rsidRPr="00112131">
              <w:t>Tên thuộc tính</w:t>
            </w:r>
          </w:p>
        </w:tc>
        <w:tc>
          <w:tcPr>
            <w:tcW w:w="1688" w:type="dxa"/>
          </w:tcPr>
          <w:p w14:paraId="1826403F" w14:textId="77777777" w:rsidR="003C2F0F" w:rsidRPr="00112131" w:rsidRDefault="003C2F0F" w:rsidP="00F10F04">
            <w:r w:rsidRPr="00112131">
              <w:t>Kiểu</w:t>
            </w:r>
          </w:p>
        </w:tc>
        <w:tc>
          <w:tcPr>
            <w:tcW w:w="1688" w:type="dxa"/>
          </w:tcPr>
          <w:p w14:paraId="0E7B7334" w14:textId="77777777" w:rsidR="003C2F0F" w:rsidRPr="00112131" w:rsidRDefault="003C2F0F" w:rsidP="00F10F04">
            <w:r w:rsidRPr="00112131">
              <w:t>Ràng buộc</w:t>
            </w:r>
          </w:p>
        </w:tc>
        <w:tc>
          <w:tcPr>
            <w:tcW w:w="2858" w:type="dxa"/>
          </w:tcPr>
          <w:p w14:paraId="30FF3BDA" w14:textId="77777777" w:rsidR="003C2F0F" w:rsidRPr="00112131" w:rsidRDefault="003C2F0F" w:rsidP="00F10F04">
            <w:r w:rsidRPr="00112131">
              <w:t>Ý nghĩa/ghi chú</w:t>
            </w:r>
          </w:p>
        </w:tc>
      </w:tr>
      <w:tr w:rsidR="00B7568A" w:rsidRPr="00112131" w14:paraId="258216E2" w14:textId="77777777" w:rsidTr="00F10F04">
        <w:tc>
          <w:tcPr>
            <w:tcW w:w="801" w:type="dxa"/>
          </w:tcPr>
          <w:p w14:paraId="26ABE191" w14:textId="53A74364" w:rsidR="003C2F0F" w:rsidRPr="00112131" w:rsidRDefault="00112131" w:rsidP="00112131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2AF93CB0" w14:textId="4E75F925" w:rsidR="003C2F0F" w:rsidRPr="005E03C2" w:rsidRDefault="00C27693" w:rsidP="005E03C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140A">
              <w:rPr>
                <w:lang w:val="en-US"/>
              </w:rPr>
              <w:t>d</w:t>
            </w:r>
          </w:p>
        </w:tc>
        <w:tc>
          <w:tcPr>
            <w:tcW w:w="1688" w:type="dxa"/>
          </w:tcPr>
          <w:p w14:paraId="3699EA94" w14:textId="4529090E" w:rsidR="003C2F0F" w:rsidRPr="00112131" w:rsidRDefault="00B7568A" w:rsidP="0011213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12131">
              <w:rPr>
                <w:lang w:val="en-US"/>
              </w:rPr>
              <w:t>nteger</w:t>
            </w:r>
          </w:p>
        </w:tc>
        <w:tc>
          <w:tcPr>
            <w:tcW w:w="1688" w:type="dxa"/>
          </w:tcPr>
          <w:p w14:paraId="49C903E9" w14:textId="5C87DADF" w:rsidR="003C2F0F" w:rsidRPr="005E03C2" w:rsidRDefault="005E03C2" w:rsidP="005E03C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3FA7DACF" w14:textId="372B2F55" w:rsidR="003C2F0F" w:rsidRPr="005E03C2" w:rsidRDefault="005E03C2" w:rsidP="005E03C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B7568A" w:rsidRPr="00112131" w14:paraId="55E35E45" w14:textId="77777777" w:rsidTr="00F10F04">
        <w:tc>
          <w:tcPr>
            <w:tcW w:w="801" w:type="dxa"/>
          </w:tcPr>
          <w:p w14:paraId="0AB4B439" w14:textId="52D123CD" w:rsidR="003C2F0F" w:rsidRPr="00112131" w:rsidRDefault="00112131" w:rsidP="00112131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51729332" w14:textId="24AD1FAD" w:rsidR="003C2F0F" w:rsidRPr="005E03C2" w:rsidRDefault="00C27693" w:rsidP="005E03C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tenloaisach</w:t>
            </w:r>
            <w:proofErr w:type="spellEnd"/>
          </w:p>
        </w:tc>
        <w:tc>
          <w:tcPr>
            <w:tcW w:w="1688" w:type="dxa"/>
          </w:tcPr>
          <w:p w14:paraId="3385D09D" w14:textId="78A94248" w:rsidR="003C2F0F" w:rsidRPr="005E03C2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5E03C2">
              <w:rPr>
                <w:lang w:val="en-US"/>
              </w:rPr>
              <w:t>varchar</w:t>
            </w:r>
            <w:proofErr w:type="spellEnd"/>
            <w:r w:rsidR="005E03C2">
              <w:rPr>
                <w:lang w:val="en-US"/>
              </w:rPr>
              <w:t>(200)</w:t>
            </w:r>
          </w:p>
        </w:tc>
        <w:tc>
          <w:tcPr>
            <w:tcW w:w="1688" w:type="dxa"/>
          </w:tcPr>
          <w:p w14:paraId="2FA0DCA5" w14:textId="6FAA2B1C" w:rsidR="003C2F0F" w:rsidRPr="005E03C2" w:rsidRDefault="005E03C2" w:rsidP="005E03C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493D75F7" w14:textId="4B472E77" w:rsidR="003C2F0F" w:rsidRPr="005E03C2" w:rsidRDefault="00C27693" w:rsidP="005E03C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5E03C2">
              <w:rPr>
                <w:lang w:val="en-US"/>
              </w:rPr>
              <w:t>ên</w:t>
            </w:r>
            <w:proofErr w:type="spellEnd"/>
            <w:r w:rsidR="005E03C2">
              <w:rPr>
                <w:lang w:val="en-US"/>
              </w:rPr>
              <w:t xml:space="preserve"> </w:t>
            </w:r>
            <w:proofErr w:type="spellStart"/>
            <w:r w:rsidR="005E03C2">
              <w:rPr>
                <w:lang w:val="en-US"/>
              </w:rPr>
              <w:t>loại</w:t>
            </w:r>
            <w:proofErr w:type="spellEnd"/>
            <w:r w:rsidR="005E03C2">
              <w:rPr>
                <w:lang w:val="en-US"/>
              </w:rPr>
              <w:t xml:space="preserve"> </w:t>
            </w:r>
            <w:proofErr w:type="spellStart"/>
            <w:r w:rsidR="005E03C2">
              <w:rPr>
                <w:lang w:val="en-US"/>
              </w:rPr>
              <w:t>sách</w:t>
            </w:r>
            <w:proofErr w:type="spellEnd"/>
          </w:p>
        </w:tc>
      </w:tr>
    </w:tbl>
    <w:p w14:paraId="0EA4593B" w14:textId="42EBFC3B"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14:paraId="6FB39935" w14:textId="2E3916AA" w:rsidR="00362391" w:rsidRPr="00112131" w:rsidRDefault="00362391" w:rsidP="00362391">
      <w:pPr>
        <w:rPr>
          <w:lang w:val="en-US"/>
        </w:rPr>
      </w:pP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 w:rsidR="008459F7">
        <w:rPr>
          <w:lang w:val="en-US"/>
        </w:rPr>
        <w:t>tài</w:t>
      </w:r>
      <w:proofErr w:type="spellEnd"/>
      <w:r w:rsidR="008459F7">
        <w:rPr>
          <w:lang w:val="en-US"/>
        </w:rPr>
        <w:t xml:space="preserve"> </w:t>
      </w:r>
      <w:proofErr w:type="spellStart"/>
      <w:r w:rsidR="008459F7">
        <w:rPr>
          <w:lang w:val="en-US"/>
        </w:rPr>
        <w:t>khoản</w:t>
      </w:r>
      <w:proofErr w:type="spellEnd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1797"/>
        <w:gridCol w:w="1679"/>
        <w:gridCol w:w="1620"/>
        <w:gridCol w:w="2716"/>
      </w:tblGrid>
      <w:tr w:rsidR="00FF33D1" w:rsidRPr="00112131" w14:paraId="50C312CC" w14:textId="77777777" w:rsidTr="00E91192">
        <w:tc>
          <w:tcPr>
            <w:tcW w:w="801" w:type="dxa"/>
          </w:tcPr>
          <w:p w14:paraId="580972F9" w14:textId="77777777" w:rsidR="00362391" w:rsidRPr="00112131" w:rsidRDefault="00362391" w:rsidP="00E91192">
            <w:r w:rsidRPr="00112131">
              <w:t>STT</w:t>
            </w:r>
          </w:p>
        </w:tc>
        <w:tc>
          <w:tcPr>
            <w:tcW w:w="1833" w:type="dxa"/>
          </w:tcPr>
          <w:p w14:paraId="7D8CA9DF" w14:textId="77777777" w:rsidR="00362391" w:rsidRPr="00112131" w:rsidRDefault="00362391" w:rsidP="00E91192">
            <w:r w:rsidRPr="00112131">
              <w:t>Tên thuộc tính</w:t>
            </w:r>
          </w:p>
        </w:tc>
        <w:tc>
          <w:tcPr>
            <w:tcW w:w="1688" w:type="dxa"/>
          </w:tcPr>
          <w:p w14:paraId="185DD40A" w14:textId="77777777" w:rsidR="00362391" w:rsidRPr="00112131" w:rsidRDefault="00362391" w:rsidP="00E91192">
            <w:r w:rsidRPr="00112131">
              <w:t>Kiểu</w:t>
            </w:r>
          </w:p>
        </w:tc>
        <w:tc>
          <w:tcPr>
            <w:tcW w:w="1688" w:type="dxa"/>
          </w:tcPr>
          <w:p w14:paraId="629C3934" w14:textId="77777777" w:rsidR="00362391" w:rsidRPr="00112131" w:rsidRDefault="00362391" w:rsidP="00E91192">
            <w:r w:rsidRPr="00112131">
              <w:t>Ràng buộc</w:t>
            </w:r>
          </w:p>
        </w:tc>
        <w:tc>
          <w:tcPr>
            <w:tcW w:w="2858" w:type="dxa"/>
          </w:tcPr>
          <w:p w14:paraId="1E4B7B3A" w14:textId="77777777" w:rsidR="00362391" w:rsidRPr="00112131" w:rsidRDefault="00362391" w:rsidP="00E91192">
            <w:r w:rsidRPr="00112131">
              <w:t>Ý nghĩa/ghi chú</w:t>
            </w:r>
          </w:p>
        </w:tc>
      </w:tr>
      <w:tr w:rsidR="00FF33D1" w:rsidRPr="00112131" w14:paraId="77AE2F5F" w14:textId="77777777" w:rsidTr="00E91192">
        <w:tc>
          <w:tcPr>
            <w:tcW w:w="801" w:type="dxa"/>
          </w:tcPr>
          <w:p w14:paraId="66B4F4D3" w14:textId="77777777" w:rsidR="00362391" w:rsidRPr="00112131" w:rsidRDefault="00362391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47211EE4" w14:textId="6869D8A5" w:rsidR="00362391" w:rsidRPr="005E03C2" w:rsidRDefault="00C27693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140A">
              <w:rPr>
                <w:lang w:val="en-US"/>
              </w:rPr>
              <w:t>d</w:t>
            </w:r>
          </w:p>
        </w:tc>
        <w:tc>
          <w:tcPr>
            <w:tcW w:w="1688" w:type="dxa"/>
          </w:tcPr>
          <w:p w14:paraId="5CAADB4E" w14:textId="6B1A9203" w:rsidR="00362391" w:rsidRPr="00112131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62391">
              <w:rPr>
                <w:lang w:val="en-US"/>
              </w:rPr>
              <w:t>nteger</w:t>
            </w:r>
          </w:p>
        </w:tc>
        <w:tc>
          <w:tcPr>
            <w:tcW w:w="1688" w:type="dxa"/>
          </w:tcPr>
          <w:p w14:paraId="21AC2E4F" w14:textId="77777777" w:rsidR="00362391" w:rsidRPr="005E03C2" w:rsidRDefault="00362391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6579408C" w14:textId="35FFE90D" w:rsidR="00362391" w:rsidRPr="005E03C2" w:rsidRDefault="00C27693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362391">
              <w:rPr>
                <w:lang w:val="en-US"/>
              </w:rPr>
              <w:t>ã</w:t>
            </w:r>
            <w:proofErr w:type="spellEnd"/>
            <w:r w:rsidR="00362391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loại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tài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khoản</w:t>
            </w:r>
            <w:proofErr w:type="spellEnd"/>
          </w:p>
        </w:tc>
      </w:tr>
      <w:tr w:rsidR="00FF33D1" w:rsidRPr="00112131" w14:paraId="6B0CB3A7" w14:textId="77777777" w:rsidTr="00E91192">
        <w:tc>
          <w:tcPr>
            <w:tcW w:w="801" w:type="dxa"/>
          </w:tcPr>
          <w:p w14:paraId="705C3AA8" w14:textId="77777777" w:rsidR="00362391" w:rsidRPr="00112131" w:rsidRDefault="00362391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1D4335A5" w14:textId="419D9234" w:rsidR="00362391" w:rsidRPr="005E03C2" w:rsidRDefault="00C27693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loaitaikhoan</w:t>
            </w:r>
            <w:proofErr w:type="spellEnd"/>
          </w:p>
        </w:tc>
        <w:tc>
          <w:tcPr>
            <w:tcW w:w="1688" w:type="dxa"/>
          </w:tcPr>
          <w:p w14:paraId="366DC319" w14:textId="0F0476D5" w:rsidR="00362391" w:rsidRPr="005E03C2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362391">
              <w:rPr>
                <w:lang w:val="en-US"/>
              </w:rPr>
              <w:t>varchar</w:t>
            </w:r>
            <w:proofErr w:type="spellEnd"/>
            <w:r w:rsidR="00362391">
              <w:rPr>
                <w:lang w:val="en-US"/>
              </w:rPr>
              <w:t>(</w:t>
            </w:r>
            <w:r w:rsidR="004A140A">
              <w:rPr>
                <w:lang w:val="en-US"/>
              </w:rPr>
              <w:t>1</w:t>
            </w:r>
            <w:r w:rsidR="00362391">
              <w:rPr>
                <w:lang w:val="en-US"/>
              </w:rPr>
              <w:t>00)</w:t>
            </w:r>
          </w:p>
        </w:tc>
        <w:tc>
          <w:tcPr>
            <w:tcW w:w="1688" w:type="dxa"/>
          </w:tcPr>
          <w:p w14:paraId="2BE26CDA" w14:textId="77777777" w:rsidR="00362391" w:rsidRPr="005E03C2" w:rsidRDefault="00362391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2876A7B6" w14:textId="19BC6FD9" w:rsidR="00362391" w:rsidRPr="005E03C2" w:rsidRDefault="00C27693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362391">
              <w:rPr>
                <w:lang w:val="en-US"/>
              </w:rPr>
              <w:t>ên</w:t>
            </w:r>
            <w:proofErr w:type="spellEnd"/>
            <w:r w:rsidR="00362391">
              <w:rPr>
                <w:lang w:val="en-US"/>
              </w:rPr>
              <w:t xml:space="preserve"> </w:t>
            </w:r>
            <w:proofErr w:type="spellStart"/>
            <w:r w:rsidR="00362391">
              <w:rPr>
                <w:lang w:val="en-US"/>
              </w:rPr>
              <w:t>loại</w:t>
            </w:r>
            <w:proofErr w:type="spellEnd"/>
            <w:r w:rsidR="00362391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tài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khoản</w:t>
            </w:r>
            <w:proofErr w:type="spellEnd"/>
          </w:p>
        </w:tc>
      </w:tr>
    </w:tbl>
    <w:p w14:paraId="72382A17" w14:textId="6154F2E5" w:rsidR="00362391" w:rsidRDefault="00362391" w:rsidP="003C2F0F">
      <w:pPr>
        <w:pStyle w:val="BodyText"/>
        <w:ind w:left="0"/>
        <w:rPr>
          <w:iCs/>
          <w:color w:val="0000FF"/>
          <w:lang w:val="en-US"/>
        </w:rPr>
      </w:pPr>
    </w:p>
    <w:p w14:paraId="12F72452" w14:textId="11DF2C74" w:rsidR="00362391" w:rsidRDefault="00362391" w:rsidP="003C2F0F">
      <w:pPr>
        <w:pStyle w:val="BodyText"/>
        <w:ind w:left="0"/>
        <w:rPr>
          <w:iCs/>
          <w:color w:val="0000FF"/>
          <w:lang w:val="en-US"/>
        </w:rPr>
      </w:pPr>
    </w:p>
    <w:p w14:paraId="39B92566" w14:textId="77777777" w:rsidR="00FF33D1" w:rsidRDefault="00FF33D1" w:rsidP="003C2F0F">
      <w:pPr>
        <w:pStyle w:val="BodyText"/>
        <w:ind w:left="0"/>
        <w:rPr>
          <w:iCs/>
          <w:color w:val="0000FF"/>
          <w:lang w:val="en-US"/>
        </w:rPr>
      </w:pPr>
    </w:p>
    <w:p w14:paraId="13D6CE20" w14:textId="50B4E26F" w:rsidR="00362391" w:rsidRPr="00112131" w:rsidRDefault="00FF33D1" w:rsidP="00362391">
      <w:pPr>
        <w:rPr>
          <w:lang w:val="en-US"/>
        </w:rPr>
      </w:pPr>
      <w:proofErr w:type="spellStart"/>
      <w:r>
        <w:rPr>
          <w:lang w:val="en-US"/>
        </w:rPr>
        <w:lastRenderedPageBreak/>
        <w:t>Sách</w:t>
      </w:r>
      <w:proofErr w:type="spellEnd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1784"/>
        <w:gridCol w:w="1679"/>
        <w:gridCol w:w="1624"/>
        <w:gridCol w:w="2725"/>
      </w:tblGrid>
      <w:tr w:rsidR="00FF33D1" w:rsidRPr="00112131" w14:paraId="2DBF4A91" w14:textId="77777777" w:rsidTr="00E91192">
        <w:tc>
          <w:tcPr>
            <w:tcW w:w="801" w:type="dxa"/>
          </w:tcPr>
          <w:p w14:paraId="32AE5181" w14:textId="77777777" w:rsidR="00362391" w:rsidRPr="00112131" w:rsidRDefault="00362391" w:rsidP="00E91192">
            <w:r w:rsidRPr="00112131">
              <w:t>STT</w:t>
            </w:r>
          </w:p>
        </w:tc>
        <w:tc>
          <w:tcPr>
            <w:tcW w:w="1833" w:type="dxa"/>
          </w:tcPr>
          <w:p w14:paraId="64799E53" w14:textId="77777777" w:rsidR="00362391" w:rsidRPr="00112131" w:rsidRDefault="00362391" w:rsidP="00E91192">
            <w:r w:rsidRPr="00112131">
              <w:t>Tên thuộc tính</w:t>
            </w:r>
          </w:p>
        </w:tc>
        <w:tc>
          <w:tcPr>
            <w:tcW w:w="1688" w:type="dxa"/>
          </w:tcPr>
          <w:p w14:paraId="28BBB58A" w14:textId="77777777" w:rsidR="00362391" w:rsidRPr="00112131" w:rsidRDefault="00362391" w:rsidP="00E91192">
            <w:r w:rsidRPr="00112131">
              <w:t>Kiểu</w:t>
            </w:r>
          </w:p>
        </w:tc>
        <w:tc>
          <w:tcPr>
            <w:tcW w:w="1688" w:type="dxa"/>
          </w:tcPr>
          <w:p w14:paraId="44302B60" w14:textId="77777777" w:rsidR="00362391" w:rsidRPr="00112131" w:rsidRDefault="00362391" w:rsidP="00E91192">
            <w:r w:rsidRPr="00112131">
              <w:t>Ràng buộc</w:t>
            </w:r>
          </w:p>
        </w:tc>
        <w:tc>
          <w:tcPr>
            <w:tcW w:w="2858" w:type="dxa"/>
          </w:tcPr>
          <w:p w14:paraId="06FCDD37" w14:textId="77777777" w:rsidR="00362391" w:rsidRPr="00112131" w:rsidRDefault="00362391" w:rsidP="00E91192">
            <w:r w:rsidRPr="00112131">
              <w:t>Ý nghĩa/ghi chú</w:t>
            </w:r>
          </w:p>
        </w:tc>
      </w:tr>
      <w:tr w:rsidR="00FF33D1" w:rsidRPr="00112131" w14:paraId="6A7B98EB" w14:textId="77777777" w:rsidTr="00E91192">
        <w:tc>
          <w:tcPr>
            <w:tcW w:w="801" w:type="dxa"/>
          </w:tcPr>
          <w:p w14:paraId="1E9C7060" w14:textId="77777777" w:rsidR="00362391" w:rsidRPr="00112131" w:rsidRDefault="00362391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728FC23A" w14:textId="53A0CC73" w:rsidR="00362391" w:rsidRPr="005E03C2" w:rsidRDefault="004061D0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masach</w:t>
            </w:r>
            <w:proofErr w:type="spellEnd"/>
          </w:p>
        </w:tc>
        <w:tc>
          <w:tcPr>
            <w:tcW w:w="1688" w:type="dxa"/>
          </w:tcPr>
          <w:p w14:paraId="101B237C" w14:textId="64BB9CA0" w:rsidR="00362391" w:rsidRPr="00112131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4A140A">
              <w:rPr>
                <w:lang w:val="en-US"/>
              </w:rPr>
              <w:t>archar(100)</w:t>
            </w:r>
          </w:p>
        </w:tc>
        <w:tc>
          <w:tcPr>
            <w:tcW w:w="1688" w:type="dxa"/>
          </w:tcPr>
          <w:p w14:paraId="7C2CFB9F" w14:textId="77777777" w:rsidR="00362391" w:rsidRPr="005E03C2" w:rsidRDefault="00362391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64BE1013" w14:textId="4CEE3BDF" w:rsidR="00362391" w:rsidRPr="005E03C2" w:rsidRDefault="00362391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4A140A" w:rsidRPr="00112131" w14:paraId="3C34EE55" w14:textId="77777777" w:rsidTr="00E91192">
        <w:tc>
          <w:tcPr>
            <w:tcW w:w="801" w:type="dxa"/>
          </w:tcPr>
          <w:p w14:paraId="67A9C2B6" w14:textId="7B99AAC2" w:rsidR="004A140A" w:rsidRDefault="004A140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769FBB39" w14:textId="729AE8A1" w:rsidR="004A140A" w:rsidRDefault="004061D0" w:rsidP="004061D0">
            <w:pPr>
              <w:pStyle w:val="BodyText"/>
              <w:tabs>
                <w:tab w:val="left" w:pos="1275"/>
              </w:tabs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tieude</w:t>
            </w:r>
            <w:proofErr w:type="spellEnd"/>
          </w:p>
        </w:tc>
        <w:tc>
          <w:tcPr>
            <w:tcW w:w="1688" w:type="dxa"/>
          </w:tcPr>
          <w:p w14:paraId="68DE6441" w14:textId="5BAE6DA3" w:rsidR="004A140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</w:t>
            </w:r>
            <w:r w:rsidR="004A140A">
              <w:rPr>
                <w:lang w:val="en-US"/>
              </w:rPr>
              <w:t>archar</w:t>
            </w:r>
            <w:proofErr w:type="spellEnd"/>
            <w:r w:rsidR="004A140A">
              <w:rPr>
                <w:lang w:val="en-US"/>
              </w:rPr>
              <w:t>(500)</w:t>
            </w:r>
          </w:p>
        </w:tc>
        <w:tc>
          <w:tcPr>
            <w:tcW w:w="1688" w:type="dxa"/>
          </w:tcPr>
          <w:p w14:paraId="36B8F6D8" w14:textId="0C6E4875" w:rsidR="004A140A" w:rsidRDefault="004A140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70E27F27" w14:textId="029BB138" w:rsidR="004A140A" w:rsidRDefault="004061D0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A140A">
              <w:rPr>
                <w:lang w:val="en-US"/>
              </w:rPr>
              <w:t>iêu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đề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sách</w:t>
            </w:r>
            <w:proofErr w:type="spellEnd"/>
          </w:p>
        </w:tc>
      </w:tr>
      <w:tr w:rsidR="004A140A" w:rsidRPr="00112131" w14:paraId="7E7714FD" w14:textId="77777777" w:rsidTr="00E91192">
        <w:tc>
          <w:tcPr>
            <w:tcW w:w="801" w:type="dxa"/>
          </w:tcPr>
          <w:p w14:paraId="05E36C8F" w14:textId="11A667F5" w:rsidR="004A140A" w:rsidRDefault="004A140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00C854BD" w14:textId="0045A03C" w:rsidR="004A140A" w:rsidRDefault="004061D0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tacgia</w:t>
            </w:r>
            <w:proofErr w:type="spellEnd"/>
          </w:p>
        </w:tc>
        <w:tc>
          <w:tcPr>
            <w:tcW w:w="1688" w:type="dxa"/>
          </w:tcPr>
          <w:p w14:paraId="20677F46" w14:textId="0B62EEB7" w:rsidR="004A140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</w:t>
            </w:r>
            <w:r w:rsidR="004A140A">
              <w:rPr>
                <w:lang w:val="en-US"/>
              </w:rPr>
              <w:t>archar</w:t>
            </w:r>
            <w:proofErr w:type="spellEnd"/>
            <w:r w:rsidR="004A140A">
              <w:rPr>
                <w:lang w:val="en-US"/>
              </w:rPr>
              <w:t>(200)</w:t>
            </w:r>
          </w:p>
        </w:tc>
        <w:tc>
          <w:tcPr>
            <w:tcW w:w="1688" w:type="dxa"/>
          </w:tcPr>
          <w:p w14:paraId="3D8A6524" w14:textId="3745888B" w:rsidR="004A140A" w:rsidRDefault="004A140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0156EAB7" w14:textId="188B889B" w:rsidR="004A140A" w:rsidRDefault="004061D0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A140A">
              <w:rPr>
                <w:lang w:val="en-US"/>
              </w:rPr>
              <w:t>ác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giả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của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sách</w:t>
            </w:r>
            <w:proofErr w:type="spellEnd"/>
          </w:p>
        </w:tc>
      </w:tr>
      <w:tr w:rsidR="004A140A" w:rsidRPr="00112131" w14:paraId="7A5A5E32" w14:textId="77777777" w:rsidTr="00E91192">
        <w:tc>
          <w:tcPr>
            <w:tcW w:w="801" w:type="dxa"/>
          </w:tcPr>
          <w:p w14:paraId="7EE516C1" w14:textId="37EECCA4" w:rsidR="004A140A" w:rsidRDefault="004A140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35A6E419" w14:textId="1DF16054" w:rsidR="004A140A" w:rsidRDefault="004061D0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idloaisach</w:t>
            </w:r>
            <w:proofErr w:type="spellEnd"/>
          </w:p>
        </w:tc>
        <w:tc>
          <w:tcPr>
            <w:tcW w:w="1688" w:type="dxa"/>
          </w:tcPr>
          <w:p w14:paraId="5E8961D5" w14:textId="7BC152A7" w:rsidR="004A140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140A">
              <w:rPr>
                <w:lang w:val="en-US"/>
              </w:rPr>
              <w:t>nteger</w:t>
            </w:r>
          </w:p>
        </w:tc>
        <w:tc>
          <w:tcPr>
            <w:tcW w:w="1688" w:type="dxa"/>
          </w:tcPr>
          <w:p w14:paraId="577AFE8C" w14:textId="00F6FE77" w:rsidR="004A140A" w:rsidRDefault="004A140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2484165B" w14:textId="18E1640E" w:rsidR="004A140A" w:rsidRDefault="004061D0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4A140A">
              <w:rPr>
                <w:lang w:val="en-US"/>
              </w:rPr>
              <w:t>ã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loại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sách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của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sách</w:t>
            </w:r>
            <w:proofErr w:type="spellEnd"/>
          </w:p>
        </w:tc>
      </w:tr>
      <w:tr w:rsidR="004A140A" w:rsidRPr="00112131" w14:paraId="22A7925B" w14:textId="77777777" w:rsidTr="00E91192">
        <w:tc>
          <w:tcPr>
            <w:tcW w:w="801" w:type="dxa"/>
          </w:tcPr>
          <w:p w14:paraId="29E3951F" w14:textId="5F2D709D" w:rsidR="004A140A" w:rsidRDefault="004A140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1ADCA101" w14:textId="21154B17" w:rsidR="004A140A" w:rsidRDefault="004061D0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1688" w:type="dxa"/>
          </w:tcPr>
          <w:p w14:paraId="1D195591" w14:textId="2E72558E" w:rsidR="004A140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140A">
              <w:rPr>
                <w:lang w:val="en-US"/>
              </w:rPr>
              <w:t>nteger</w:t>
            </w:r>
          </w:p>
        </w:tc>
        <w:tc>
          <w:tcPr>
            <w:tcW w:w="1688" w:type="dxa"/>
          </w:tcPr>
          <w:p w14:paraId="6FF469F9" w14:textId="05E59E75" w:rsidR="004A140A" w:rsidRDefault="004A140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0E926E8B" w14:textId="58584CEB" w:rsidR="004A140A" w:rsidRDefault="004061D0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4A140A">
              <w:rPr>
                <w:lang w:val="en-US"/>
              </w:rPr>
              <w:t>ố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lượng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hiện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có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của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sách</w:t>
            </w:r>
            <w:proofErr w:type="spellEnd"/>
          </w:p>
        </w:tc>
      </w:tr>
      <w:tr w:rsidR="00FF33D1" w:rsidRPr="00112131" w14:paraId="10D15AAC" w14:textId="77777777" w:rsidTr="00E91192">
        <w:tc>
          <w:tcPr>
            <w:tcW w:w="801" w:type="dxa"/>
          </w:tcPr>
          <w:p w14:paraId="22A65E6B" w14:textId="37D38714" w:rsidR="00362391" w:rsidRPr="00112131" w:rsidRDefault="004A140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14:paraId="6380E9B0" w14:textId="48E7C193" w:rsidR="00362391" w:rsidRPr="005E03C2" w:rsidRDefault="004061D0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688" w:type="dxa"/>
          </w:tcPr>
          <w:p w14:paraId="6391F554" w14:textId="4FE9A40F" w:rsidR="00362391" w:rsidRPr="005E03C2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4A140A">
              <w:rPr>
                <w:lang w:val="en-US"/>
              </w:rPr>
              <w:t>it</w:t>
            </w:r>
          </w:p>
        </w:tc>
        <w:tc>
          <w:tcPr>
            <w:tcW w:w="1688" w:type="dxa"/>
          </w:tcPr>
          <w:p w14:paraId="717D8309" w14:textId="77777777" w:rsidR="00362391" w:rsidRPr="005E03C2" w:rsidRDefault="00362391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7718E335" w14:textId="3E7101C4" w:rsidR="00362391" w:rsidRPr="005E03C2" w:rsidRDefault="004061D0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A140A">
              <w:rPr>
                <w:lang w:val="en-US"/>
              </w:rPr>
              <w:t>rạng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thái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của</w:t>
            </w:r>
            <w:proofErr w:type="spellEnd"/>
            <w:r w:rsidR="004A140A">
              <w:rPr>
                <w:lang w:val="en-US"/>
              </w:rPr>
              <w:t xml:space="preserve"> </w:t>
            </w:r>
            <w:proofErr w:type="spellStart"/>
            <w:r w:rsidR="004A140A">
              <w:rPr>
                <w:lang w:val="en-US"/>
              </w:rPr>
              <w:t>sách</w:t>
            </w:r>
            <w:proofErr w:type="spellEnd"/>
          </w:p>
        </w:tc>
      </w:tr>
    </w:tbl>
    <w:p w14:paraId="5D6F59D9" w14:textId="4A903A0C" w:rsidR="00362391" w:rsidRDefault="00362391" w:rsidP="003C2F0F">
      <w:pPr>
        <w:pStyle w:val="BodyText"/>
        <w:ind w:left="0"/>
        <w:rPr>
          <w:iCs/>
          <w:color w:val="0000FF"/>
          <w:lang w:val="en-US"/>
        </w:rPr>
      </w:pPr>
    </w:p>
    <w:p w14:paraId="67BB7277" w14:textId="2E720152" w:rsidR="00362391" w:rsidRPr="00112131" w:rsidRDefault="00FF33D1" w:rsidP="00362391">
      <w:pPr>
        <w:rPr>
          <w:lang w:val="en-US"/>
        </w:rPr>
      </w:pP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1788"/>
        <w:gridCol w:w="1776"/>
        <w:gridCol w:w="1591"/>
        <w:gridCol w:w="2657"/>
      </w:tblGrid>
      <w:tr w:rsidR="00B7568A" w:rsidRPr="00112131" w14:paraId="6E8CBC20" w14:textId="77777777" w:rsidTr="00E91192">
        <w:tc>
          <w:tcPr>
            <w:tcW w:w="801" w:type="dxa"/>
          </w:tcPr>
          <w:p w14:paraId="1D232D87" w14:textId="77777777" w:rsidR="00362391" w:rsidRPr="00112131" w:rsidRDefault="00362391" w:rsidP="00E91192">
            <w:r w:rsidRPr="00112131">
              <w:t>STT</w:t>
            </w:r>
          </w:p>
        </w:tc>
        <w:tc>
          <w:tcPr>
            <w:tcW w:w="1833" w:type="dxa"/>
          </w:tcPr>
          <w:p w14:paraId="699655E7" w14:textId="77777777" w:rsidR="00362391" w:rsidRPr="00112131" w:rsidRDefault="00362391" w:rsidP="00E91192">
            <w:r w:rsidRPr="00112131">
              <w:t>Tên thuộc tính</w:t>
            </w:r>
          </w:p>
        </w:tc>
        <w:tc>
          <w:tcPr>
            <w:tcW w:w="1688" w:type="dxa"/>
          </w:tcPr>
          <w:p w14:paraId="476A7228" w14:textId="77777777" w:rsidR="00362391" w:rsidRPr="00112131" w:rsidRDefault="00362391" w:rsidP="00E91192">
            <w:r w:rsidRPr="00112131">
              <w:t>Kiểu</w:t>
            </w:r>
          </w:p>
        </w:tc>
        <w:tc>
          <w:tcPr>
            <w:tcW w:w="1688" w:type="dxa"/>
          </w:tcPr>
          <w:p w14:paraId="59AA504E" w14:textId="77777777" w:rsidR="00362391" w:rsidRPr="00112131" w:rsidRDefault="00362391" w:rsidP="00E91192">
            <w:r w:rsidRPr="00112131">
              <w:t>Ràng buộc</w:t>
            </w:r>
          </w:p>
        </w:tc>
        <w:tc>
          <w:tcPr>
            <w:tcW w:w="2858" w:type="dxa"/>
          </w:tcPr>
          <w:p w14:paraId="75D7B020" w14:textId="77777777" w:rsidR="00362391" w:rsidRPr="00112131" w:rsidRDefault="00362391" w:rsidP="00E91192">
            <w:r w:rsidRPr="00112131">
              <w:t>Ý nghĩa/ghi chú</w:t>
            </w:r>
          </w:p>
        </w:tc>
      </w:tr>
      <w:tr w:rsidR="00B7568A" w:rsidRPr="00112131" w14:paraId="10ABBAD8" w14:textId="77777777" w:rsidTr="00E91192">
        <w:tc>
          <w:tcPr>
            <w:tcW w:w="801" w:type="dxa"/>
          </w:tcPr>
          <w:p w14:paraId="281A053F" w14:textId="77777777" w:rsidR="00362391" w:rsidRPr="00112131" w:rsidRDefault="00362391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094811D7" w14:textId="6232C1E7" w:rsidR="00362391" w:rsidRPr="005E03C2" w:rsidRDefault="00C27693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</w:t>
            </w:r>
            <w:proofErr w:type="spellEnd"/>
          </w:p>
        </w:tc>
        <w:tc>
          <w:tcPr>
            <w:tcW w:w="1688" w:type="dxa"/>
          </w:tcPr>
          <w:p w14:paraId="2CE11151" w14:textId="5B811EA1" w:rsidR="00362391" w:rsidRPr="00112131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688" w:type="dxa"/>
          </w:tcPr>
          <w:p w14:paraId="51620A58" w14:textId="77777777" w:rsidR="00362391" w:rsidRPr="005E03C2" w:rsidRDefault="00362391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3933BB78" w14:textId="7F986DBD" w:rsidR="00362391" w:rsidRPr="005E03C2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B7568A" w:rsidRPr="00112131" w14:paraId="537E5350" w14:textId="77777777" w:rsidTr="00E91192">
        <w:tc>
          <w:tcPr>
            <w:tcW w:w="801" w:type="dxa"/>
          </w:tcPr>
          <w:p w14:paraId="272BB88D" w14:textId="77777777" w:rsidR="00362391" w:rsidRPr="00112131" w:rsidRDefault="00362391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5353C905" w14:textId="41748B46" w:rsidR="00362391" w:rsidRPr="005E03C2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tendangnhap</w:t>
            </w:r>
            <w:proofErr w:type="spellEnd"/>
          </w:p>
        </w:tc>
        <w:tc>
          <w:tcPr>
            <w:tcW w:w="1688" w:type="dxa"/>
          </w:tcPr>
          <w:p w14:paraId="5053AFD0" w14:textId="394F6FF8" w:rsidR="00362391" w:rsidRPr="005E03C2" w:rsidRDefault="00362391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varchar(200)</w:t>
            </w:r>
          </w:p>
        </w:tc>
        <w:tc>
          <w:tcPr>
            <w:tcW w:w="1688" w:type="dxa"/>
          </w:tcPr>
          <w:p w14:paraId="358CA717" w14:textId="77777777" w:rsidR="00362391" w:rsidRPr="005E03C2" w:rsidRDefault="00362391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6FF2DFBD" w14:textId="0DF43FC1" w:rsidR="00362391" w:rsidRPr="005E03C2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B7568A" w:rsidRPr="00112131" w14:paraId="6B1C1A44" w14:textId="77777777" w:rsidTr="00E91192">
        <w:tc>
          <w:tcPr>
            <w:tcW w:w="801" w:type="dxa"/>
          </w:tcPr>
          <w:p w14:paraId="7E3D8A7E" w14:textId="6E3E8E33" w:rsidR="00C27693" w:rsidRDefault="00B7568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19F6FD89" w14:textId="4C8B4735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matkhau</w:t>
            </w:r>
            <w:proofErr w:type="spellEnd"/>
          </w:p>
        </w:tc>
        <w:tc>
          <w:tcPr>
            <w:tcW w:w="1688" w:type="dxa"/>
          </w:tcPr>
          <w:p w14:paraId="33692AB1" w14:textId="2A9DE01C" w:rsidR="00C27693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688" w:type="dxa"/>
          </w:tcPr>
          <w:p w14:paraId="64978B6F" w14:textId="415751F5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24CD17F0" w14:textId="65FA8B79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</w:tr>
      <w:tr w:rsidR="00B7568A" w:rsidRPr="00112131" w14:paraId="2D5DB7AF" w14:textId="77777777" w:rsidTr="00E91192">
        <w:tc>
          <w:tcPr>
            <w:tcW w:w="801" w:type="dxa"/>
          </w:tcPr>
          <w:p w14:paraId="0D670615" w14:textId="70E2387B" w:rsidR="00C27693" w:rsidRDefault="00B7568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44610648" w14:textId="06B01E71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tentaikhoan</w:t>
            </w:r>
            <w:proofErr w:type="spellEnd"/>
          </w:p>
        </w:tc>
        <w:tc>
          <w:tcPr>
            <w:tcW w:w="1688" w:type="dxa"/>
          </w:tcPr>
          <w:p w14:paraId="593AC9E7" w14:textId="2B967427" w:rsidR="00C27693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(200)</w:t>
            </w:r>
          </w:p>
        </w:tc>
        <w:tc>
          <w:tcPr>
            <w:tcW w:w="1688" w:type="dxa"/>
          </w:tcPr>
          <w:p w14:paraId="3F608347" w14:textId="4D8E8BCD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749904E5" w14:textId="42189A09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B7568A" w:rsidRPr="00112131" w14:paraId="12857E3B" w14:textId="77777777" w:rsidTr="00E91192">
        <w:tc>
          <w:tcPr>
            <w:tcW w:w="801" w:type="dxa"/>
          </w:tcPr>
          <w:p w14:paraId="4F21398E" w14:textId="319DAD90" w:rsidR="00C27693" w:rsidRDefault="00B7568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48A9DF44" w14:textId="34219256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ngaysinh</w:t>
            </w:r>
            <w:proofErr w:type="spellEnd"/>
          </w:p>
        </w:tc>
        <w:tc>
          <w:tcPr>
            <w:tcW w:w="1688" w:type="dxa"/>
          </w:tcPr>
          <w:p w14:paraId="37E71603" w14:textId="776BC350" w:rsidR="00C27693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88" w:type="dxa"/>
          </w:tcPr>
          <w:p w14:paraId="3744308E" w14:textId="56B74778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4E078BA8" w14:textId="607EC8DB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B7568A" w:rsidRPr="00112131" w14:paraId="3C4FB764" w14:textId="77777777" w:rsidTr="00E91192">
        <w:tc>
          <w:tcPr>
            <w:tcW w:w="801" w:type="dxa"/>
          </w:tcPr>
          <w:p w14:paraId="5E99A352" w14:textId="09182FED" w:rsidR="00C27693" w:rsidRDefault="00B7568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14:paraId="471B7B5F" w14:textId="677B4661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1688" w:type="dxa"/>
          </w:tcPr>
          <w:p w14:paraId="0458CBA6" w14:textId="09523D39" w:rsidR="00C27693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688" w:type="dxa"/>
          </w:tcPr>
          <w:p w14:paraId="5D895481" w14:textId="561104D6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787BB15A" w14:textId="775426BB" w:rsidR="00C27693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</w:p>
        </w:tc>
      </w:tr>
      <w:tr w:rsidR="00B7568A" w:rsidRPr="00112131" w14:paraId="7E8F41A5" w14:textId="77777777" w:rsidTr="00E91192">
        <w:tc>
          <w:tcPr>
            <w:tcW w:w="801" w:type="dxa"/>
          </w:tcPr>
          <w:p w14:paraId="4C760B31" w14:textId="58D64CCD" w:rsidR="00B7568A" w:rsidRDefault="00B7568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14:paraId="67983176" w14:textId="2965EE97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loaitaikhoan</w:t>
            </w:r>
            <w:proofErr w:type="spellEnd"/>
          </w:p>
        </w:tc>
        <w:tc>
          <w:tcPr>
            <w:tcW w:w="1688" w:type="dxa"/>
          </w:tcPr>
          <w:p w14:paraId="54AE73D4" w14:textId="5852ABF5" w:rsidR="00B7568A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439E5E70" w14:textId="47249A17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2D99C109" w14:textId="707EEF39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1A0FB5BA" w14:textId="304F156E" w:rsidR="00362391" w:rsidRDefault="00362391" w:rsidP="003C2F0F">
      <w:pPr>
        <w:pStyle w:val="BodyText"/>
        <w:ind w:left="0"/>
        <w:rPr>
          <w:iCs/>
          <w:color w:val="0000FF"/>
          <w:lang w:val="en-US"/>
        </w:rPr>
      </w:pPr>
    </w:p>
    <w:p w14:paraId="4A0453EA" w14:textId="1F0B1515" w:rsidR="00362391" w:rsidRPr="00112131" w:rsidRDefault="00FF33D1" w:rsidP="00362391">
      <w:pPr>
        <w:rPr>
          <w:lang w:val="en-US"/>
        </w:rPr>
      </w:pP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1787"/>
        <w:gridCol w:w="1671"/>
        <w:gridCol w:w="1626"/>
        <w:gridCol w:w="2728"/>
      </w:tblGrid>
      <w:tr w:rsidR="00B7568A" w:rsidRPr="00112131" w14:paraId="16343739" w14:textId="77777777" w:rsidTr="00E91192">
        <w:tc>
          <w:tcPr>
            <w:tcW w:w="801" w:type="dxa"/>
          </w:tcPr>
          <w:p w14:paraId="231408C8" w14:textId="77777777" w:rsidR="00362391" w:rsidRPr="00112131" w:rsidRDefault="00362391" w:rsidP="00E91192">
            <w:r w:rsidRPr="00112131">
              <w:t>STT</w:t>
            </w:r>
          </w:p>
        </w:tc>
        <w:tc>
          <w:tcPr>
            <w:tcW w:w="1833" w:type="dxa"/>
          </w:tcPr>
          <w:p w14:paraId="52A1B327" w14:textId="77777777" w:rsidR="00362391" w:rsidRPr="00112131" w:rsidRDefault="00362391" w:rsidP="00E91192">
            <w:r w:rsidRPr="00112131">
              <w:t>Tên thuộc tính</w:t>
            </w:r>
          </w:p>
        </w:tc>
        <w:tc>
          <w:tcPr>
            <w:tcW w:w="1688" w:type="dxa"/>
          </w:tcPr>
          <w:p w14:paraId="2062B87C" w14:textId="77777777" w:rsidR="00362391" w:rsidRPr="00112131" w:rsidRDefault="00362391" w:rsidP="00E91192">
            <w:r w:rsidRPr="00112131">
              <w:t>Kiểu</w:t>
            </w:r>
          </w:p>
        </w:tc>
        <w:tc>
          <w:tcPr>
            <w:tcW w:w="1688" w:type="dxa"/>
          </w:tcPr>
          <w:p w14:paraId="064C344F" w14:textId="77777777" w:rsidR="00362391" w:rsidRPr="00112131" w:rsidRDefault="00362391" w:rsidP="00E91192">
            <w:r w:rsidRPr="00112131">
              <w:t>Ràng buộc</w:t>
            </w:r>
          </w:p>
        </w:tc>
        <w:tc>
          <w:tcPr>
            <w:tcW w:w="2858" w:type="dxa"/>
          </w:tcPr>
          <w:p w14:paraId="347F6436" w14:textId="77777777" w:rsidR="00362391" w:rsidRPr="00112131" w:rsidRDefault="00362391" w:rsidP="00E91192">
            <w:r w:rsidRPr="00112131">
              <w:t>Ý nghĩa/ghi chú</w:t>
            </w:r>
          </w:p>
        </w:tc>
      </w:tr>
      <w:tr w:rsidR="00B7568A" w:rsidRPr="00112131" w14:paraId="4B0B9387" w14:textId="77777777" w:rsidTr="00E91192">
        <w:tc>
          <w:tcPr>
            <w:tcW w:w="801" w:type="dxa"/>
          </w:tcPr>
          <w:p w14:paraId="6C3743BF" w14:textId="77777777" w:rsidR="00362391" w:rsidRPr="00112131" w:rsidRDefault="00362391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14:paraId="1F2EDF83" w14:textId="5A679CD4" w:rsidR="00362391" w:rsidRPr="005E03C2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88" w:type="dxa"/>
          </w:tcPr>
          <w:p w14:paraId="6441786F" w14:textId="08C1DDF2" w:rsidR="00362391" w:rsidRPr="00112131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62391">
              <w:rPr>
                <w:lang w:val="en-US"/>
              </w:rPr>
              <w:t>nteger</w:t>
            </w:r>
          </w:p>
        </w:tc>
        <w:tc>
          <w:tcPr>
            <w:tcW w:w="1688" w:type="dxa"/>
          </w:tcPr>
          <w:p w14:paraId="3EB61DFB" w14:textId="77777777" w:rsidR="00362391" w:rsidRPr="005E03C2" w:rsidRDefault="00362391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6BA8EFFC" w14:textId="3FE93742" w:rsidR="00362391" w:rsidRPr="005E03C2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B7568A" w:rsidRPr="00112131" w14:paraId="0FB47A5B" w14:textId="77777777" w:rsidTr="00E91192">
        <w:tc>
          <w:tcPr>
            <w:tcW w:w="801" w:type="dxa"/>
          </w:tcPr>
          <w:p w14:paraId="16277AFC" w14:textId="77777777" w:rsidR="00362391" w:rsidRPr="00112131" w:rsidRDefault="00362391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14:paraId="03A5E054" w14:textId="6087C699" w:rsidR="00362391" w:rsidRPr="005E03C2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matk</w:t>
            </w:r>
            <w:proofErr w:type="spellEnd"/>
          </w:p>
        </w:tc>
        <w:tc>
          <w:tcPr>
            <w:tcW w:w="1688" w:type="dxa"/>
          </w:tcPr>
          <w:p w14:paraId="0D9BB4A2" w14:textId="5B462258" w:rsidR="00362391" w:rsidRPr="005E03C2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362391">
              <w:rPr>
                <w:lang w:val="en-US"/>
              </w:rPr>
              <w:t>archar(</w:t>
            </w:r>
            <w:r>
              <w:rPr>
                <w:lang w:val="en-US"/>
              </w:rPr>
              <w:t>1</w:t>
            </w:r>
            <w:r w:rsidR="00362391">
              <w:rPr>
                <w:lang w:val="en-US"/>
              </w:rPr>
              <w:t>00)</w:t>
            </w:r>
          </w:p>
        </w:tc>
        <w:tc>
          <w:tcPr>
            <w:tcW w:w="1688" w:type="dxa"/>
          </w:tcPr>
          <w:p w14:paraId="296D7495" w14:textId="77777777" w:rsidR="00362391" w:rsidRPr="005E03C2" w:rsidRDefault="00362391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671E47C7" w14:textId="7AD14170" w:rsidR="00362391" w:rsidRPr="005E03C2" w:rsidRDefault="00362391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B7568A">
              <w:rPr>
                <w:lang w:val="en-US"/>
              </w:rPr>
              <w:t>ã</w:t>
            </w:r>
            <w:proofErr w:type="spellEnd"/>
            <w:r w:rsidR="00B7568A">
              <w:rPr>
                <w:lang w:val="en-US"/>
              </w:rPr>
              <w:t xml:space="preserve"> </w:t>
            </w:r>
            <w:proofErr w:type="spellStart"/>
            <w:r w:rsidR="00B7568A">
              <w:rPr>
                <w:lang w:val="en-US"/>
              </w:rPr>
              <w:t>tài</w:t>
            </w:r>
            <w:proofErr w:type="spellEnd"/>
            <w:r w:rsidR="00B7568A">
              <w:rPr>
                <w:lang w:val="en-US"/>
              </w:rPr>
              <w:t xml:space="preserve"> </w:t>
            </w:r>
            <w:proofErr w:type="spellStart"/>
            <w:r w:rsidR="00B7568A">
              <w:rPr>
                <w:lang w:val="en-US"/>
              </w:rPr>
              <w:t>khoản</w:t>
            </w:r>
            <w:proofErr w:type="spellEnd"/>
          </w:p>
        </w:tc>
      </w:tr>
      <w:tr w:rsidR="00B7568A" w:rsidRPr="00112131" w14:paraId="3B3189CC" w14:textId="77777777" w:rsidTr="00E91192">
        <w:tc>
          <w:tcPr>
            <w:tcW w:w="801" w:type="dxa"/>
          </w:tcPr>
          <w:p w14:paraId="5B92B0E4" w14:textId="63B6AC83" w:rsidR="00B7568A" w:rsidRDefault="00B7568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14:paraId="2598F019" w14:textId="0A7CCA3E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masach</w:t>
            </w:r>
            <w:proofErr w:type="spellEnd"/>
          </w:p>
        </w:tc>
        <w:tc>
          <w:tcPr>
            <w:tcW w:w="1688" w:type="dxa"/>
          </w:tcPr>
          <w:p w14:paraId="773FBDAE" w14:textId="5F88B597" w:rsidR="00B7568A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688" w:type="dxa"/>
          </w:tcPr>
          <w:p w14:paraId="635CAACE" w14:textId="0B57B2E8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75117E91" w14:textId="60CC4E32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B7568A" w:rsidRPr="00112131" w14:paraId="165C084A" w14:textId="77777777" w:rsidTr="00E91192">
        <w:tc>
          <w:tcPr>
            <w:tcW w:w="801" w:type="dxa"/>
          </w:tcPr>
          <w:p w14:paraId="2970B150" w14:textId="72050F2E" w:rsidR="00B7568A" w:rsidRDefault="00B7568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14:paraId="634F19C9" w14:textId="4AC07BD1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ngaymuon</w:t>
            </w:r>
            <w:proofErr w:type="spellEnd"/>
          </w:p>
        </w:tc>
        <w:tc>
          <w:tcPr>
            <w:tcW w:w="1688" w:type="dxa"/>
          </w:tcPr>
          <w:p w14:paraId="6C9D238C" w14:textId="65C490DC" w:rsidR="00B7568A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88" w:type="dxa"/>
          </w:tcPr>
          <w:p w14:paraId="6369AD31" w14:textId="77777777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858" w:type="dxa"/>
          </w:tcPr>
          <w:p w14:paraId="68260A0A" w14:textId="488C17A5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</w:p>
        </w:tc>
      </w:tr>
      <w:tr w:rsidR="00B7568A" w:rsidRPr="00112131" w14:paraId="2F62220B" w14:textId="77777777" w:rsidTr="00E91192">
        <w:tc>
          <w:tcPr>
            <w:tcW w:w="801" w:type="dxa"/>
          </w:tcPr>
          <w:p w14:paraId="7B5DCD47" w14:textId="47243FA3" w:rsidR="00B7568A" w:rsidRDefault="00B7568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14:paraId="58991A5F" w14:textId="1895EDBE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ngaytra</w:t>
            </w:r>
            <w:proofErr w:type="spellEnd"/>
          </w:p>
        </w:tc>
        <w:tc>
          <w:tcPr>
            <w:tcW w:w="1688" w:type="dxa"/>
          </w:tcPr>
          <w:p w14:paraId="049598D7" w14:textId="1A5387C9" w:rsidR="00B7568A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88" w:type="dxa"/>
          </w:tcPr>
          <w:p w14:paraId="7A1519EA" w14:textId="77777777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858" w:type="dxa"/>
          </w:tcPr>
          <w:p w14:paraId="16900D7D" w14:textId="37CA89DC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</w:p>
        </w:tc>
      </w:tr>
      <w:tr w:rsidR="00B7568A" w:rsidRPr="00112131" w14:paraId="467E507D" w14:textId="77777777" w:rsidTr="00E91192">
        <w:tc>
          <w:tcPr>
            <w:tcW w:w="801" w:type="dxa"/>
          </w:tcPr>
          <w:p w14:paraId="7DE105A3" w14:textId="54AA27A8" w:rsidR="00B7568A" w:rsidRDefault="00B7568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14:paraId="3CA24802" w14:textId="665E5065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phuthu</w:t>
            </w:r>
            <w:proofErr w:type="spellEnd"/>
          </w:p>
        </w:tc>
        <w:tc>
          <w:tcPr>
            <w:tcW w:w="1688" w:type="dxa"/>
          </w:tcPr>
          <w:p w14:paraId="38B15011" w14:textId="4BACDEC2" w:rsidR="00B7568A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688" w:type="dxa"/>
          </w:tcPr>
          <w:p w14:paraId="05595FC4" w14:textId="77777777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  <w:tc>
          <w:tcPr>
            <w:tcW w:w="2858" w:type="dxa"/>
          </w:tcPr>
          <w:p w14:paraId="50BB8F89" w14:textId="1B1A1EC7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</w:tr>
      <w:tr w:rsidR="00B7568A" w:rsidRPr="00112131" w14:paraId="0EB9011B" w14:textId="77777777" w:rsidTr="00E91192">
        <w:tc>
          <w:tcPr>
            <w:tcW w:w="801" w:type="dxa"/>
          </w:tcPr>
          <w:p w14:paraId="3B4EE6D1" w14:textId="1EC030E6" w:rsidR="00B7568A" w:rsidRDefault="00B7568A" w:rsidP="00E91192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14:paraId="5CF9BFC2" w14:textId="4ECA7851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trangthai</w:t>
            </w:r>
            <w:proofErr w:type="spellEnd"/>
          </w:p>
        </w:tc>
        <w:tc>
          <w:tcPr>
            <w:tcW w:w="1688" w:type="dxa"/>
          </w:tcPr>
          <w:p w14:paraId="743E5B87" w14:textId="23E26D13" w:rsidR="00B7568A" w:rsidRDefault="00B7568A" w:rsidP="00FF33D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688" w:type="dxa"/>
          </w:tcPr>
          <w:p w14:paraId="174A3305" w14:textId="62C726A4" w:rsidR="00B7568A" w:rsidRDefault="00E54282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858" w:type="dxa"/>
          </w:tcPr>
          <w:p w14:paraId="14940CBA" w14:textId="044CE879" w:rsidR="00B7568A" w:rsidRDefault="00B7568A" w:rsidP="00E9119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</w:tr>
    </w:tbl>
    <w:p w14:paraId="64F5EFFB" w14:textId="77777777" w:rsidR="00362391" w:rsidRPr="00362391" w:rsidRDefault="00362391" w:rsidP="003C2F0F">
      <w:pPr>
        <w:pStyle w:val="BodyText"/>
        <w:ind w:left="0"/>
        <w:rPr>
          <w:iCs/>
          <w:color w:val="0000FF"/>
          <w:lang w:val="en-US"/>
        </w:rPr>
      </w:pPr>
    </w:p>
    <w:sectPr w:rsidR="00362391" w:rsidRPr="00362391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AB393" w14:textId="77777777" w:rsidR="0081064A" w:rsidRDefault="0081064A">
      <w:r>
        <w:separator/>
      </w:r>
    </w:p>
  </w:endnote>
  <w:endnote w:type="continuationSeparator" w:id="0">
    <w:p w14:paraId="3FFB95EA" w14:textId="77777777" w:rsidR="0081064A" w:rsidRDefault="0081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844F" w14:textId="77777777" w:rsidR="00C25BB4" w:rsidRDefault="00C25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9F19B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27A3A5E" wp14:editId="161DF541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4122C" w14:textId="77777777" w:rsidR="00C25BB4" w:rsidRDefault="00C25BB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8DFBA5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2EA854D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52AAB13" wp14:editId="50F1B485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A08A647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9FBD56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28D8D" w14:textId="77777777" w:rsidR="0081064A" w:rsidRDefault="0081064A">
      <w:r>
        <w:separator/>
      </w:r>
    </w:p>
  </w:footnote>
  <w:footnote w:type="continuationSeparator" w:id="0">
    <w:p w14:paraId="724340EA" w14:textId="77777777" w:rsidR="0081064A" w:rsidRDefault="00810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C46D8" w14:textId="77777777" w:rsidR="00C25BB4" w:rsidRDefault="00C25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18781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5BCF9C" wp14:editId="573862DF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2C1F1A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935DEA1" wp14:editId="12AA834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6E80555" w14:textId="77777777" w:rsidR="006D084D" w:rsidRDefault="006D084D" w:rsidP="006D084D">
    <w:pPr>
      <w:pStyle w:val="Title"/>
      <w:rPr>
        <w:lang w:val="en-US"/>
      </w:rPr>
    </w:pPr>
  </w:p>
  <w:p w14:paraId="0E213A78" w14:textId="77777777" w:rsidR="006D084D" w:rsidRPr="003B1A2B" w:rsidRDefault="006D084D" w:rsidP="006D084D">
    <w:pPr>
      <w:rPr>
        <w:lang w:val="en-US"/>
      </w:rPr>
    </w:pPr>
  </w:p>
  <w:p w14:paraId="2BCCB4A0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73A1AB4" w14:textId="77777777" w:rsidR="006D084D" w:rsidRPr="0040293A" w:rsidRDefault="006D084D" w:rsidP="006D084D">
    <w:pPr>
      <w:pStyle w:val="Header"/>
      <w:rPr>
        <w:rFonts w:eastAsia="Tahoma"/>
      </w:rPr>
    </w:pPr>
  </w:p>
  <w:p w14:paraId="3B1F52E8" w14:textId="77777777" w:rsidR="003701D7" w:rsidRPr="006D084D" w:rsidRDefault="003701D7" w:rsidP="00C25BB4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95BD" w14:textId="77777777" w:rsidR="00C25BB4" w:rsidRDefault="00C25BB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59E4A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6566E92" wp14:editId="0CDC941C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BF385EA" w14:textId="77777777" w:rsidTr="008D3541">
      <w:tc>
        <w:tcPr>
          <w:tcW w:w="6623" w:type="dxa"/>
          <w:shd w:val="clear" w:color="auto" w:fill="auto"/>
        </w:tcPr>
        <w:p w14:paraId="5C765BAA" w14:textId="77777777"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="00E95D0C" w:rsidRPr="008D3541">
            <w:rPr>
              <w:color w:val="0000FF"/>
              <w:lang w:val="en-US"/>
            </w:rPr>
            <w:t>Tên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đề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</w:t>
          </w:r>
          <w:proofErr w:type="spellStart"/>
          <w:r w:rsidR="00E95D0C"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43A78058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14:paraId="73B55A19" w14:textId="77777777" w:rsidTr="008D3541">
      <w:tc>
        <w:tcPr>
          <w:tcW w:w="6623" w:type="dxa"/>
          <w:shd w:val="clear" w:color="auto" w:fill="auto"/>
        </w:tcPr>
        <w:p w14:paraId="18652299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7AED1115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14:paraId="0F4E5A82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81C56"/>
    <w:rsid w:val="000C0CA8"/>
    <w:rsid w:val="00112131"/>
    <w:rsid w:val="00213ECB"/>
    <w:rsid w:val="002160F2"/>
    <w:rsid w:val="00221A67"/>
    <w:rsid w:val="002717FE"/>
    <w:rsid w:val="00301562"/>
    <w:rsid w:val="0031511D"/>
    <w:rsid w:val="00340F53"/>
    <w:rsid w:val="003548A8"/>
    <w:rsid w:val="00362391"/>
    <w:rsid w:val="003701D7"/>
    <w:rsid w:val="003747E6"/>
    <w:rsid w:val="003C2F0F"/>
    <w:rsid w:val="004061D0"/>
    <w:rsid w:val="004176B5"/>
    <w:rsid w:val="00435847"/>
    <w:rsid w:val="004A140A"/>
    <w:rsid w:val="004B7CC9"/>
    <w:rsid w:val="004E4257"/>
    <w:rsid w:val="005802A5"/>
    <w:rsid w:val="005E03C2"/>
    <w:rsid w:val="0060493B"/>
    <w:rsid w:val="006257BE"/>
    <w:rsid w:val="00666A10"/>
    <w:rsid w:val="006855DC"/>
    <w:rsid w:val="006D084D"/>
    <w:rsid w:val="006E420F"/>
    <w:rsid w:val="006E56E2"/>
    <w:rsid w:val="007338F6"/>
    <w:rsid w:val="007A1DE8"/>
    <w:rsid w:val="007F21C9"/>
    <w:rsid w:val="0081064A"/>
    <w:rsid w:val="008243D9"/>
    <w:rsid w:val="008459F7"/>
    <w:rsid w:val="008935CA"/>
    <w:rsid w:val="008D3541"/>
    <w:rsid w:val="00984338"/>
    <w:rsid w:val="0099744F"/>
    <w:rsid w:val="009B2AFC"/>
    <w:rsid w:val="009F47F5"/>
    <w:rsid w:val="00A077C4"/>
    <w:rsid w:val="00A11DE0"/>
    <w:rsid w:val="00A23833"/>
    <w:rsid w:val="00A544E7"/>
    <w:rsid w:val="00A638EF"/>
    <w:rsid w:val="00B7568A"/>
    <w:rsid w:val="00B871C5"/>
    <w:rsid w:val="00BB5444"/>
    <w:rsid w:val="00C14AB8"/>
    <w:rsid w:val="00C25BB4"/>
    <w:rsid w:val="00C27693"/>
    <w:rsid w:val="00C74D6D"/>
    <w:rsid w:val="00CA52C8"/>
    <w:rsid w:val="00D04A68"/>
    <w:rsid w:val="00D234F3"/>
    <w:rsid w:val="00D328EA"/>
    <w:rsid w:val="00DA2A6D"/>
    <w:rsid w:val="00DC363E"/>
    <w:rsid w:val="00DD57E3"/>
    <w:rsid w:val="00E213C3"/>
    <w:rsid w:val="00E54282"/>
    <w:rsid w:val="00E95D0C"/>
    <w:rsid w:val="00F93BD1"/>
    <w:rsid w:val="00FA2327"/>
    <w:rsid w:val="00FB3FFD"/>
    <w:rsid w:val="00FF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82FB2"/>
  <w15:docId w15:val="{DCEB5EE7-DF07-44F2-AD44-75B6B17A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167</TotalTime>
  <Pages>5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1933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John Edward</cp:lastModifiedBy>
  <cp:revision>22</cp:revision>
  <cp:lastPrinted>2013-12-07T15:58:00Z</cp:lastPrinted>
  <dcterms:created xsi:type="dcterms:W3CDTF">2013-10-13T11:14:00Z</dcterms:created>
  <dcterms:modified xsi:type="dcterms:W3CDTF">2020-02-10T16:06:00Z</dcterms:modified>
</cp:coreProperties>
</file>